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81" w:type="dxa"/>
        <w:jc w:val="center"/>
        <w:tblInd w:w="62" w:type="dxa"/>
        <w:tblBorders>
          <w:bottom w:val="single" w:sz="12" w:space="0" w:color="auto"/>
        </w:tblBorders>
        <w:tblLook w:val="00A0"/>
      </w:tblPr>
      <w:tblGrid>
        <w:gridCol w:w="1991"/>
        <w:gridCol w:w="7890"/>
      </w:tblGrid>
      <w:tr w:rsidR="004E7F95" w:rsidRPr="00A152CD" w:rsidTr="004E7F95">
        <w:trPr>
          <w:trHeight w:val="1646"/>
          <w:jc w:val="center"/>
        </w:trPr>
        <w:tc>
          <w:tcPr>
            <w:tcW w:w="1991" w:type="dxa"/>
            <w:tcBorders>
              <w:bottom w:val="single" w:sz="12" w:space="0" w:color="auto"/>
            </w:tcBorders>
          </w:tcPr>
          <w:p w:rsidR="004E7F95" w:rsidRPr="00A152CD" w:rsidRDefault="004E7F95" w:rsidP="004E7F95">
            <w:pPr>
              <w:pStyle w:val="PlainText"/>
              <w:jc w:val="center"/>
              <w:rPr>
                <w:noProof/>
                <w:sz w:val="6"/>
              </w:rPr>
            </w:pPr>
          </w:p>
          <w:p w:rsidR="004E7F95" w:rsidRPr="00A152CD" w:rsidRDefault="004E7F95" w:rsidP="004E7F95">
            <w:pPr>
              <w:pStyle w:val="PlainText"/>
              <w:jc w:val="center"/>
              <w:rPr>
                <w:rFonts w:ascii="Kruti Dev 710" w:hAnsi="Kruti Dev 710" w:cs="Arial"/>
                <w:b/>
                <w:sz w:val="36"/>
                <w:szCs w:val="36"/>
              </w:rPr>
            </w:pPr>
            <w:r>
              <w:rPr>
                <w:noProof/>
              </w:rPr>
              <w:drawing>
                <wp:inline distT="0" distB="0" distL="0" distR="0">
                  <wp:extent cx="607161" cy="806986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675" cy="8116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90" w:type="dxa"/>
            <w:tcBorders>
              <w:bottom w:val="single" w:sz="12" w:space="0" w:color="auto"/>
            </w:tcBorders>
          </w:tcPr>
          <w:p w:rsidR="004E7F95" w:rsidRPr="00331CCC" w:rsidRDefault="004E7F95" w:rsidP="004E7F95">
            <w:pPr>
              <w:pStyle w:val="PlainText"/>
              <w:jc w:val="center"/>
              <w:rPr>
                <w:rFonts w:ascii="Kruti Dev 010" w:hAnsi="Kruti Dev 010" w:cs="Arial"/>
                <w:b/>
                <w:sz w:val="32"/>
                <w:szCs w:val="32"/>
              </w:rPr>
            </w:pPr>
            <w:r w:rsidRPr="00331CCC">
              <w:rPr>
                <w:rFonts w:ascii="Kruti Dev 010" w:hAnsi="Kruti Dev 010" w:cs="Arial"/>
                <w:b/>
                <w:sz w:val="32"/>
                <w:szCs w:val="32"/>
              </w:rPr>
              <w:t>Ekksrhykyusg: jk</w:t>
            </w:r>
            <w:r w:rsidR="000E12E7" w:rsidRPr="00331CCC">
              <w:rPr>
                <w:rFonts w:ascii="Kruti Dev 010" w:hAnsi="Kruti Dev 010"/>
                <w:b/>
                <w:sz w:val="32"/>
                <w:szCs w:val="32"/>
              </w:rPr>
              <w:t>"</w:t>
            </w:r>
            <w:r w:rsidRPr="00331CCC">
              <w:rPr>
                <w:rFonts w:ascii="Kruti Dev 010" w:hAnsi="Kruti Dev 010" w:cs="Arial"/>
                <w:b/>
                <w:sz w:val="32"/>
                <w:szCs w:val="32"/>
              </w:rPr>
              <w:t>Vªh;</w:t>
            </w:r>
            <w:r w:rsidR="00430EE8" w:rsidRPr="00331CCC">
              <w:rPr>
                <w:rFonts w:ascii="Kruti Dev 010" w:hAnsi="Kruti Dev 010" w:cs="Arial"/>
                <w:b/>
                <w:sz w:val="32"/>
                <w:szCs w:val="32"/>
              </w:rPr>
              <w:t xml:space="preserve"> </w:t>
            </w:r>
            <w:r w:rsidRPr="00331CCC">
              <w:rPr>
                <w:rFonts w:ascii="Kruti Dev 010" w:hAnsi="Kruti Dev 010" w:cs="Arial"/>
                <w:b/>
                <w:sz w:val="32"/>
                <w:szCs w:val="32"/>
              </w:rPr>
              <w:t>izkS|ksfxdh</w:t>
            </w:r>
            <w:r w:rsidR="00430EE8" w:rsidRPr="00331CCC">
              <w:rPr>
                <w:rFonts w:ascii="Kruti Dev 010" w:hAnsi="Kruti Dev 010" w:cs="Arial"/>
                <w:b/>
                <w:sz w:val="32"/>
                <w:szCs w:val="32"/>
              </w:rPr>
              <w:t xml:space="preserve"> </w:t>
            </w:r>
            <w:r w:rsidRPr="00331CCC">
              <w:rPr>
                <w:rFonts w:ascii="Kruti Dev 010" w:hAnsi="Kruti Dev 010" w:cs="Arial"/>
                <w:b/>
                <w:sz w:val="32"/>
                <w:szCs w:val="32"/>
              </w:rPr>
              <w:t>laLFkku</w:t>
            </w:r>
            <w:r w:rsidR="00430EE8" w:rsidRPr="00331CCC">
              <w:rPr>
                <w:rFonts w:ascii="Kruti Dev 010" w:hAnsi="Kruti Dev 010" w:cs="Arial"/>
                <w:b/>
                <w:sz w:val="32"/>
                <w:szCs w:val="32"/>
              </w:rPr>
              <w:t xml:space="preserve"> </w:t>
            </w:r>
            <w:r w:rsidRPr="00331CCC">
              <w:rPr>
                <w:rFonts w:ascii="Kruti Dev 010" w:hAnsi="Kruti Dev 010" w:cs="Arial"/>
                <w:b/>
                <w:sz w:val="32"/>
                <w:szCs w:val="32"/>
              </w:rPr>
              <w:t>bykgkckn</w:t>
            </w:r>
          </w:p>
          <w:p w:rsidR="004E7F95" w:rsidRPr="00331CCC" w:rsidRDefault="004E7F95" w:rsidP="004E7F95">
            <w:pPr>
              <w:pStyle w:val="PlainText"/>
              <w:jc w:val="center"/>
              <w:rPr>
                <w:rFonts w:ascii="Kruti Dev 010" w:hAnsi="Kruti Dev 010" w:cs="Arial"/>
                <w:b/>
                <w:bCs/>
                <w:sz w:val="32"/>
                <w:szCs w:val="32"/>
              </w:rPr>
            </w:pPr>
            <w:r w:rsidRPr="00331CCC">
              <w:rPr>
                <w:rFonts w:ascii="Kruti Dev 010" w:hAnsi="Kruti Dev 010" w:cs="Arial"/>
                <w:sz w:val="32"/>
                <w:szCs w:val="32"/>
              </w:rPr>
              <w:t>bykgkckn&amp;211004</w:t>
            </w:r>
            <w:r w:rsidR="00430EE8" w:rsidRPr="00331CCC">
              <w:rPr>
                <w:rFonts w:ascii="Kruti Dev 010" w:hAnsi="Kruti Dev 010" w:cs="Arial"/>
                <w:sz w:val="32"/>
                <w:szCs w:val="32"/>
              </w:rPr>
              <w:t xml:space="preserve"> </w:t>
            </w:r>
            <w:r w:rsidRPr="00331CCC">
              <w:rPr>
                <w:rFonts w:ascii="Kruti Dev 010" w:hAnsi="Kruti Dev 010" w:cs="Arial"/>
                <w:sz w:val="32"/>
                <w:szCs w:val="32"/>
              </w:rPr>
              <w:t>Hkkjr</w:t>
            </w:r>
          </w:p>
          <w:p w:rsidR="004E7F95" w:rsidRPr="00A152CD" w:rsidRDefault="004E7F95" w:rsidP="004E7F95">
            <w:pPr>
              <w:pStyle w:val="PlainText"/>
              <w:jc w:val="center"/>
              <w:rPr>
                <w:rFonts w:ascii="Arial Narrow" w:hAnsi="Arial Narrow"/>
                <w:b/>
                <w:sz w:val="28"/>
                <w:szCs w:val="28"/>
              </w:rPr>
            </w:pPr>
            <w:r w:rsidRPr="00A152CD">
              <w:rPr>
                <w:rFonts w:ascii="Arial Narrow" w:hAnsi="Arial Narrow"/>
                <w:b/>
                <w:sz w:val="28"/>
                <w:szCs w:val="28"/>
              </w:rPr>
              <w:t xml:space="preserve">Motilal Nehru National </w:t>
            </w:r>
            <w:r>
              <w:rPr>
                <w:rFonts w:ascii="Arial Narrow" w:hAnsi="Arial Narrow"/>
                <w:b/>
                <w:sz w:val="28"/>
                <w:szCs w:val="28"/>
              </w:rPr>
              <w:t>Institute</w:t>
            </w:r>
            <w:r w:rsidRPr="00A152CD">
              <w:rPr>
                <w:rFonts w:ascii="Arial Narrow" w:hAnsi="Arial Narrow"/>
                <w:b/>
                <w:sz w:val="28"/>
                <w:szCs w:val="28"/>
              </w:rPr>
              <w:t xml:space="preserve"> of Technology </w:t>
            </w:r>
            <w:smartTag w:uri="urn:schemas-microsoft-com:office:smarttags" w:element="City">
              <w:smartTag w:uri="urn:schemas-microsoft-com:office:smarttags" w:element="place">
                <w:r w:rsidRPr="00A152CD">
                  <w:rPr>
                    <w:rFonts w:ascii="Arial Narrow" w:hAnsi="Arial Narrow"/>
                    <w:b/>
                    <w:sz w:val="28"/>
                    <w:szCs w:val="28"/>
                  </w:rPr>
                  <w:t>Allahabad</w:t>
                </w:r>
              </w:smartTag>
            </w:smartTag>
          </w:p>
          <w:p w:rsidR="004E7F95" w:rsidRPr="00D76C30" w:rsidRDefault="004E7F95" w:rsidP="004E7F95">
            <w:pPr>
              <w:pStyle w:val="PlainText"/>
              <w:tabs>
                <w:tab w:val="left" w:pos="720"/>
              </w:tabs>
              <w:ind w:left="720" w:right="-7" w:hanging="720"/>
              <w:jc w:val="center"/>
              <w:rPr>
                <w:rFonts w:ascii="Arial Narrow" w:hAnsi="Arial Narrow"/>
                <w:b/>
                <w:bCs/>
                <w:sz w:val="28"/>
                <w:szCs w:val="28"/>
              </w:rPr>
            </w:pPr>
            <w:r w:rsidRPr="00D76C30">
              <w:rPr>
                <w:rFonts w:ascii="Arial Narrow" w:hAnsi="Arial Narrow"/>
                <w:b/>
                <w:bCs/>
                <w:sz w:val="28"/>
                <w:szCs w:val="28"/>
              </w:rPr>
              <w:t>Allahabad-211004 India</w:t>
            </w:r>
          </w:p>
          <w:p w:rsidR="004E7F95" w:rsidRPr="00A152CD" w:rsidRDefault="004E7F95" w:rsidP="004E7F95">
            <w:pPr>
              <w:pStyle w:val="PlainText"/>
              <w:tabs>
                <w:tab w:val="left" w:pos="720"/>
              </w:tabs>
              <w:ind w:left="720" w:right="-7" w:hanging="720"/>
              <w:jc w:val="center"/>
              <w:rPr>
                <w:rFonts w:ascii="Arial Narrow" w:hAnsi="Arial Narrow"/>
                <w:sz w:val="8"/>
                <w:szCs w:val="28"/>
              </w:rPr>
            </w:pPr>
          </w:p>
        </w:tc>
      </w:tr>
    </w:tbl>
    <w:p w:rsidR="004E7F95" w:rsidRPr="003C666E" w:rsidRDefault="004E7F95" w:rsidP="004E7F95">
      <w:pPr>
        <w:spacing w:line="312" w:lineRule="auto"/>
        <w:rPr>
          <w:rFonts w:ascii="Arial Narrow" w:hAnsi="Arial Narrow"/>
          <w:sz w:val="4"/>
          <w:szCs w:val="4"/>
        </w:rPr>
      </w:pPr>
    </w:p>
    <w:p w:rsidR="004E7F95" w:rsidRPr="008F6D37" w:rsidRDefault="004E7F95" w:rsidP="004E7F95">
      <w:pPr>
        <w:pStyle w:val="ListParagraph"/>
        <w:spacing w:after="0" w:line="240" w:lineRule="auto"/>
        <w:ind w:left="539"/>
        <w:jc w:val="center"/>
        <w:rPr>
          <w:rFonts w:ascii="Arial Narrow" w:hAnsi="Arial Narrow"/>
          <w:b/>
          <w:sz w:val="32"/>
          <w:szCs w:val="24"/>
          <w:u w:val="single"/>
        </w:rPr>
      </w:pPr>
      <w:r w:rsidRPr="008F6D37">
        <w:rPr>
          <w:rFonts w:ascii="Arial Narrow" w:hAnsi="Arial Narrow"/>
          <w:b/>
          <w:sz w:val="32"/>
          <w:szCs w:val="24"/>
          <w:u w:val="single"/>
        </w:rPr>
        <w:t>Credit Point detailed Sheet</w:t>
      </w:r>
    </w:p>
    <w:p w:rsidR="004E7F95" w:rsidRPr="008F6D37" w:rsidRDefault="004E7F95" w:rsidP="004E7F95">
      <w:pPr>
        <w:pStyle w:val="ListParagraph"/>
        <w:spacing w:after="0" w:line="24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A8188F" w:rsidRDefault="00A8188F" w:rsidP="002F5E90">
      <w:pPr>
        <w:spacing w:after="0" w:line="360" w:lineRule="auto"/>
        <w:rPr>
          <w:rFonts w:ascii="Arial Narrow" w:hAnsi="Arial Narrow"/>
          <w:b/>
          <w:bCs/>
          <w:sz w:val="28"/>
          <w:szCs w:val="28"/>
          <w:u w:val="single"/>
        </w:rPr>
      </w:pPr>
    </w:p>
    <w:p w:rsidR="00A8188F" w:rsidRDefault="00A8188F" w:rsidP="00A8188F">
      <w:pPr>
        <w:spacing w:after="0" w:line="360" w:lineRule="auto"/>
        <w:rPr>
          <w:rFonts w:ascii="Arial Narrow" w:hAnsi="Arial Narrow"/>
          <w:b/>
          <w:bCs/>
          <w:sz w:val="28"/>
          <w:szCs w:val="28"/>
          <w:u w:val="single"/>
        </w:rPr>
      </w:pPr>
      <w:r w:rsidRPr="000701DD">
        <w:rPr>
          <w:rFonts w:ascii="Arial Narrow" w:hAnsi="Arial Narrow"/>
          <w:b/>
          <w:bCs/>
          <w:sz w:val="28"/>
          <w:szCs w:val="28"/>
          <w:u w:val="single"/>
        </w:rPr>
        <w:t xml:space="preserve">Candidate </w:t>
      </w:r>
      <w:r w:rsidRPr="00D061DE">
        <w:rPr>
          <w:rFonts w:ascii="Arial Narrow" w:hAnsi="Arial Narrow"/>
          <w:b/>
          <w:bCs/>
          <w:sz w:val="28"/>
          <w:szCs w:val="28"/>
          <w:u w:val="single"/>
        </w:rPr>
        <w:t>Name:</w:t>
      </w:r>
      <w:r w:rsidRPr="00A8188F">
        <w:rPr>
          <w:rFonts w:ascii="Arial Narrow" w:hAnsi="Arial Narrow"/>
          <w:b/>
          <w:bCs/>
          <w:sz w:val="28"/>
          <w:szCs w:val="28"/>
        </w:rPr>
        <w:t xml:space="preserve">  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Pr="00A8188F">
        <w:rPr>
          <w:rFonts w:ascii="Arial Narrow" w:hAnsi="Arial Narrow"/>
          <w:bCs/>
          <w:sz w:val="28"/>
          <w:szCs w:val="28"/>
        </w:rPr>
        <w:t>DHARMENDRA KUMAR YADAV</w:t>
      </w:r>
    </w:p>
    <w:p w:rsidR="00A8188F" w:rsidRPr="00CC55B7" w:rsidRDefault="00A8188F" w:rsidP="00A8188F">
      <w:pPr>
        <w:spacing w:after="0" w:line="360" w:lineRule="auto"/>
        <w:rPr>
          <w:rFonts w:ascii="Arial Narrow" w:hAnsi="Arial Narrow"/>
          <w:b/>
          <w:bCs/>
          <w:sz w:val="28"/>
          <w:szCs w:val="28"/>
        </w:rPr>
      </w:pPr>
      <w:r w:rsidRPr="000701DD">
        <w:rPr>
          <w:rFonts w:ascii="Arial Narrow" w:hAnsi="Arial Narrow"/>
          <w:b/>
          <w:bCs/>
          <w:sz w:val="28"/>
          <w:szCs w:val="28"/>
          <w:u w:val="single"/>
        </w:rPr>
        <w:t>Post Applied:</w:t>
      </w:r>
      <w:r>
        <w:rPr>
          <w:rFonts w:ascii="Arial Narrow" w:hAnsi="Arial Narrow"/>
          <w:b/>
          <w:bCs/>
          <w:sz w:val="28"/>
          <w:szCs w:val="28"/>
        </w:rPr>
        <w:t xml:space="preserve">  </w:t>
      </w:r>
      <w:r w:rsidRPr="00A8188F">
        <w:rPr>
          <w:rFonts w:ascii="Arial Narrow" w:hAnsi="Arial Narrow"/>
          <w:bCs/>
          <w:sz w:val="28"/>
          <w:szCs w:val="28"/>
        </w:rPr>
        <w:t>PROFESSOR</w:t>
      </w:r>
      <w:r>
        <w:rPr>
          <w:rFonts w:ascii="Arial Narrow" w:hAnsi="Arial Narrow"/>
          <w:b/>
          <w:bCs/>
          <w:sz w:val="28"/>
          <w:szCs w:val="28"/>
        </w:rPr>
        <w:t xml:space="preserve"> </w:t>
      </w:r>
    </w:p>
    <w:p w:rsidR="00A8188F" w:rsidRPr="0075799E" w:rsidRDefault="00A8188F" w:rsidP="00A8188F">
      <w:pPr>
        <w:spacing w:after="0" w:line="360" w:lineRule="auto"/>
        <w:rPr>
          <w:rFonts w:ascii="Arial Narrow" w:hAnsi="Arial Narrow"/>
          <w:b/>
          <w:bCs/>
          <w:sz w:val="16"/>
          <w:szCs w:val="16"/>
          <w:u w:val="single"/>
        </w:rPr>
      </w:pPr>
      <w:r w:rsidRPr="000701DD">
        <w:rPr>
          <w:rFonts w:ascii="Arial Narrow" w:hAnsi="Arial Narrow"/>
          <w:b/>
          <w:bCs/>
          <w:sz w:val="28"/>
          <w:szCs w:val="28"/>
          <w:u w:val="single"/>
        </w:rPr>
        <w:t>Department:</w:t>
      </w:r>
      <w:r>
        <w:rPr>
          <w:rFonts w:ascii="Arial Narrow" w:hAnsi="Arial Narrow"/>
          <w:b/>
          <w:bCs/>
          <w:sz w:val="28"/>
          <w:szCs w:val="28"/>
        </w:rPr>
        <w:t xml:space="preserve">  </w:t>
      </w:r>
      <w:r w:rsidRPr="00A8188F">
        <w:rPr>
          <w:rFonts w:ascii="Arial Narrow" w:hAnsi="Arial Narrow"/>
          <w:bCs/>
          <w:sz w:val="28"/>
          <w:szCs w:val="28"/>
        </w:rPr>
        <w:t>COMPUTER SCIENCE AND ENGINEERING</w:t>
      </w:r>
    </w:p>
    <w:p w:rsidR="004E7F95" w:rsidRPr="008F6D37" w:rsidRDefault="004E7F95" w:rsidP="004E7F95">
      <w:pPr>
        <w:pStyle w:val="ListParagraph"/>
        <w:spacing w:after="0" w:line="240" w:lineRule="auto"/>
        <w:ind w:left="539"/>
        <w:rPr>
          <w:rFonts w:ascii="Arial Narrow" w:hAnsi="Arial Narrow"/>
          <w:b/>
          <w:sz w:val="32"/>
          <w:szCs w:val="24"/>
          <w:u w:val="single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>[a] Externally Sponsored R&amp;D Project[s] as PI/Co-PI</w:t>
      </w:r>
    </w:p>
    <w:tbl>
      <w:tblPr>
        <w:tblW w:w="996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24"/>
        <w:gridCol w:w="2730"/>
        <w:gridCol w:w="1080"/>
        <w:gridCol w:w="1440"/>
        <w:gridCol w:w="1170"/>
        <w:gridCol w:w="1980"/>
        <w:gridCol w:w="1039"/>
      </w:tblGrid>
      <w:tr w:rsidR="004E7F95" w:rsidRPr="008F6D37" w:rsidTr="002829C3">
        <w:trPr>
          <w:trHeight w:val="52"/>
          <w:jc w:val="center"/>
        </w:trPr>
        <w:tc>
          <w:tcPr>
            <w:tcW w:w="524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73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Title of Project</w:t>
            </w:r>
          </w:p>
        </w:tc>
        <w:tc>
          <w:tcPr>
            <w:tcW w:w="108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44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Sponsoring Organisation</w:t>
            </w:r>
          </w:p>
        </w:tc>
        <w:tc>
          <w:tcPr>
            <w:tcW w:w="117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[`in lakhs]</w:t>
            </w:r>
          </w:p>
        </w:tc>
        <w:tc>
          <w:tcPr>
            <w:tcW w:w="198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Co-Investigator[s],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  <w:tc>
          <w:tcPr>
            <w:tcW w:w="103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Role</w:t>
            </w:r>
          </w:p>
        </w:tc>
      </w:tr>
      <w:tr w:rsidR="004E7F95" w:rsidRPr="008F6D37" w:rsidTr="002829C3">
        <w:trPr>
          <w:trHeight w:val="276"/>
          <w:jc w:val="center"/>
        </w:trPr>
        <w:tc>
          <w:tcPr>
            <w:tcW w:w="524" w:type="dxa"/>
          </w:tcPr>
          <w:p w:rsidR="004E7F95" w:rsidRPr="00761BC2" w:rsidRDefault="00624F58" w:rsidP="004E7F95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761BC2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2730" w:type="dxa"/>
          </w:tcPr>
          <w:p w:rsidR="004E7F95" w:rsidRPr="00761BC2" w:rsidRDefault="002F5E90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</w:rPr>
            </w:pPr>
            <w:r w:rsidRPr="00761BC2">
              <w:rPr>
                <w:rFonts w:ascii="Arial Narrow" w:hAnsi="Arial Narrow"/>
                <w:sz w:val="20"/>
              </w:rPr>
              <w:t>Visesvaraya Ph.D. Scheme for Electronics and IT</w:t>
            </w:r>
          </w:p>
        </w:tc>
        <w:tc>
          <w:tcPr>
            <w:tcW w:w="1080" w:type="dxa"/>
          </w:tcPr>
          <w:p w:rsidR="004E7F95" w:rsidRPr="00761BC2" w:rsidRDefault="004F2C1A" w:rsidP="00626935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761BC2">
              <w:rPr>
                <w:rFonts w:ascii="Arial Narrow" w:hAnsi="Arial Narrow"/>
                <w:sz w:val="20"/>
              </w:rPr>
              <w:t>201</w:t>
            </w:r>
            <w:r w:rsidR="00626935">
              <w:rPr>
                <w:rFonts w:ascii="Arial Narrow" w:hAnsi="Arial Narrow"/>
                <w:sz w:val="20"/>
              </w:rPr>
              <w:t>4</w:t>
            </w:r>
            <w:r w:rsidRPr="00761BC2">
              <w:rPr>
                <w:rFonts w:ascii="Arial Narrow" w:hAnsi="Arial Narrow"/>
                <w:sz w:val="20"/>
              </w:rPr>
              <w:t>-2020</w:t>
            </w:r>
          </w:p>
        </w:tc>
        <w:tc>
          <w:tcPr>
            <w:tcW w:w="1440" w:type="dxa"/>
          </w:tcPr>
          <w:p w:rsidR="004E7F95" w:rsidRPr="00761BC2" w:rsidRDefault="002F5E90" w:rsidP="00274F64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761BC2">
              <w:rPr>
                <w:rFonts w:ascii="Arial Narrow" w:hAnsi="Arial Narrow"/>
                <w:sz w:val="20"/>
              </w:rPr>
              <w:t>Meit</w:t>
            </w:r>
            <w:r w:rsidR="004F2C1A" w:rsidRPr="00761BC2">
              <w:rPr>
                <w:rFonts w:ascii="Arial Narrow" w:hAnsi="Arial Narrow"/>
                <w:sz w:val="20"/>
              </w:rPr>
              <w:t>Y</w:t>
            </w:r>
          </w:p>
        </w:tc>
        <w:tc>
          <w:tcPr>
            <w:tcW w:w="1170" w:type="dxa"/>
          </w:tcPr>
          <w:p w:rsidR="004E7F95" w:rsidRPr="00761BC2" w:rsidRDefault="004F2C1A" w:rsidP="00274F64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761BC2">
              <w:rPr>
                <w:rFonts w:ascii="Arial Narrow" w:hAnsi="Arial Narrow"/>
                <w:sz w:val="20"/>
              </w:rPr>
              <w:t>126</w:t>
            </w:r>
          </w:p>
        </w:tc>
        <w:tc>
          <w:tcPr>
            <w:tcW w:w="1980" w:type="dxa"/>
          </w:tcPr>
          <w:p w:rsidR="004E7F95" w:rsidRPr="00761BC2" w:rsidRDefault="002F5E90" w:rsidP="00274F64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761BC2">
              <w:rPr>
                <w:rFonts w:ascii="Arial Narrow" w:hAnsi="Arial Narrow"/>
                <w:sz w:val="20"/>
              </w:rPr>
              <w:t>Dr. Ranvijay</w:t>
            </w:r>
          </w:p>
        </w:tc>
        <w:tc>
          <w:tcPr>
            <w:tcW w:w="1039" w:type="dxa"/>
          </w:tcPr>
          <w:p w:rsidR="004E7F95" w:rsidRPr="00761BC2" w:rsidRDefault="002F5E90" w:rsidP="00274F64">
            <w:pPr>
              <w:spacing w:after="0" w:line="240" w:lineRule="auto"/>
              <w:jc w:val="center"/>
              <w:rPr>
                <w:rFonts w:ascii="Arial Narrow" w:hAnsi="Arial Narrow"/>
                <w:sz w:val="20"/>
              </w:rPr>
            </w:pPr>
            <w:r w:rsidRPr="00761BC2">
              <w:rPr>
                <w:rFonts w:ascii="Arial Narrow" w:hAnsi="Arial Narrow"/>
                <w:sz w:val="20"/>
              </w:rPr>
              <w:t>PI</w:t>
            </w:r>
          </w:p>
        </w:tc>
      </w:tr>
    </w:tbl>
    <w:p w:rsidR="004E7F95" w:rsidRPr="008F6D37" w:rsidRDefault="004E7F95" w:rsidP="004E7F95">
      <w:pPr>
        <w:pStyle w:val="ListParagraph"/>
        <w:spacing w:after="0" w:line="240" w:lineRule="auto"/>
        <w:ind w:left="540"/>
        <w:rPr>
          <w:rFonts w:ascii="Arial Narrow" w:hAnsi="Arial Narrow"/>
          <w:b/>
          <w:sz w:val="10"/>
          <w:szCs w:val="24"/>
        </w:rPr>
      </w:pPr>
    </w:p>
    <w:p w:rsidR="004E7F95" w:rsidRPr="008F6D37" w:rsidRDefault="004E7F95" w:rsidP="004E7F95">
      <w:pPr>
        <w:pStyle w:val="ListParagraph"/>
        <w:spacing w:after="0" w:line="240" w:lineRule="auto"/>
        <w:ind w:left="539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>[b] Patent[s] granted</w:t>
      </w:r>
    </w:p>
    <w:tbl>
      <w:tblPr>
        <w:tblW w:w="99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37"/>
        <w:gridCol w:w="2143"/>
        <w:gridCol w:w="1814"/>
        <w:gridCol w:w="1789"/>
        <w:gridCol w:w="1601"/>
        <w:gridCol w:w="2093"/>
      </w:tblGrid>
      <w:tr w:rsidR="004E7F95" w:rsidRPr="008F6D37" w:rsidTr="004E7F95">
        <w:trPr>
          <w:trHeight w:val="522"/>
          <w:jc w:val="center"/>
        </w:trPr>
        <w:tc>
          <w:tcPr>
            <w:tcW w:w="537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143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Name of Patent</w:t>
            </w:r>
          </w:p>
        </w:tc>
        <w:tc>
          <w:tcPr>
            <w:tcW w:w="1814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Registration No. </w:t>
            </w:r>
          </w:p>
        </w:tc>
        <w:tc>
          <w:tcPr>
            <w:tcW w:w="178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Date of Award/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Application </w:t>
            </w:r>
          </w:p>
        </w:tc>
        <w:tc>
          <w:tcPr>
            <w:tcW w:w="1601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Awarding Country </w:t>
            </w:r>
          </w:p>
        </w:tc>
        <w:tc>
          <w:tcPr>
            <w:tcW w:w="2093" w:type="dxa"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Co-Awardee[s],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</w:tr>
      <w:tr w:rsidR="004E7F95" w:rsidRPr="008F6D37" w:rsidTr="004E7F95">
        <w:trPr>
          <w:trHeight w:val="284"/>
          <w:jc w:val="center"/>
        </w:trPr>
        <w:tc>
          <w:tcPr>
            <w:tcW w:w="537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143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14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89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01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093" w:type="dxa"/>
            <w:tcBorders>
              <w:right w:val="single" w:sz="4" w:space="0" w:color="auto"/>
            </w:tcBorders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4E7F95" w:rsidRPr="008F6D37" w:rsidRDefault="004E7F95" w:rsidP="004E7F95">
      <w:pPr>
        <w:pStyle w:val="ListParagraph"/>
        <w:spacing w:after="0" w:line="240" w:lineRule="auto"/>
        <w:ind w:left="539"/>
        <w:rPr>
          <w:rFonts w:ascii="Arial Narrow" w:hAnsi="Arial Narrow"/>
          <w:b/>
          <w:sz w:val="2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 xml:space="preserve">Consultancy Project(s) as PI/Co-PI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21"/>
        <w:gridCol w:w="2695"/>
        <w:gridCol w:w="1315"/>
        <w:gridCol w:w="1329"/>
        <w:gridCol w:w="1170"/>
        <w:gridCol w:w="1980"/>
        <w:gridCol w:w="1057"/>
      </w:tblGrid>
      <w:tr w:rsidR="00761BC2" w:rsidRPr="008F6D37" w:rsidTr="003B0251">
        <w:trPr>
          <w:trHeight w:val="521"/>
          <w:jc w:val="center"/>
        </w:trPr>
        <w:tc>
          <w:tcPr>
            <w:tcW w:w="521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695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Details</w:t>
            </w:r>
          </w:p>
        </w:tc>
        <w:tc>
          <w:tcPr>
            <w:tcW w:w="1315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32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Organisation</w:t>
            </w:r>
          </w:p>
        </w:tc>
        <w:tc>
          <w:tcPr>
            <w:tcW w:w="117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[`in lakhs]</w:t>
            </w:r>
          </w:p>
        </w:tc>
        <w:tc>
          <w:tcPr>
            <w:tcW w:w="198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Co-Investigator[s],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if any </w:t>
            </w:r>
          </w:p>
        </w:tc>
        <w:tc>
          <w:tcPr>
            <w:tcW w:w="1057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Role</w:t>
            </w:r>
          </w:p>
        </w:tc>
      </w:tr>
      <w:tr w:rsidR="004E7F95" w:rsidRPr="008F6D37" w:rsidTr="003B0251">
        <w:trPr>
          <w:trHeight w:val="296"/>
          <w:jc w:val="center"/>
        </w:trPr>
        <w:tc>
          <w:tcPr>
            <w:tcW w:w="521" w:type="dxa"/>
          </w:tcPr>
          <w:p w:rsidR="004E7F95" w:rsidRPr="002829C3" w:rsidRDefault="002F5E90" w:rsidP="004E7F95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2829C3">
              <w:rPr>
                <w:rFonts w:ascii="Arial Narrow" w:hAnsi="Arial Narrow"/>
                <w:b/>
              </w:rPr>
              <w:t>1</w:t>
            </w:r>
          </w:p>
        </w:tc>
        <w:tc>
          <w:tcPr>
            <w:tcW w:w="2695" w:type="dxa"/>
          </w:tcPr>
          <w:p w:rsidR="004E7F95" w:rsidRPr="003B0251" w:rsidRDefault="004F2C1A" w:rsidP="003B0251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3B0251">
              <w:rPr>
                <w:rFonts w:ascii="Arial Narrow" w:hAnsi="Arial Narrow"/>
                <w:sz w:val="20"/>
                <w:szCs w:val="20"/>
              </w:rPr>
              <w:t xml:space="preserve">Enhancing Skill for Enterprise Scale Application </w:t>
            </w:r>
            <w:r w:rsidR="003B0251" w:rsidRPr="003B0251">
              <w:rPr>
                <w:rFonts w:ascii="Arial Narrow" w:hAnsi="Arial Narrow"/>
                <w:sz w:val="20"/>
                <w:szCs w:val="20"/>
              </w:rPr>
              <w:t>Development</w:t>
            </w:r>
            <w:r w:rsidRPr="003B025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B0251" w:rsidRPr="003B025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3B0251">
              <w:rPr>
                <w:rFonts w:ascii="Arial Narrow" w:hAnsi="Arial Narrow"/>
                <w:sz w:val="20"/>
                <w:szCs w:val="20"/>
              </w:rPr>
              <w:t>((ES)</w:t>
            </w:r>
            <w:r w:rsidRPr="003B0251">
              <w:rPr>
                <w:rFonts w:ascii="Arial Narrow" w:hAnsi="Arial Narrow"/>
                <w:sz w:val="20"/>
                <w:szCs w:val="20"/>
                <w:vertAlign w:val="superscript"/>
              </w:rPr>
              <w:t>2</w:t>
            </w:r>
            <w:r w:rsidRPr="003B0251">
              <w:rPr>
                <w:rFonts w:ascii="Arial Narrow" w:hAnsi="Arial Narrow"/>
                <w:sz w:val="20"/>
                <w:szCs w:val="20"/>
              </w:rPr>
              <w:t>AD)-2017</w:t>
            </w:r>
          </w:p>
        </w:tc>
        <w:tc>
          <w:tcPr>
            <w:tcW w:w="1315" w:type="dxa"/>
          </w:tcPr>
          <w:p w:rsidR="004E7F95" w:rsidRPr="003B0251" w:rsidRDefault="003B0251" w:rsidP="003B0251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0251">
              <w:rPr>
                <w:rFonts w:ascii="Arial Narrow" w:hAnsi="Arial Narrow"/>
                <w:sz w:val="20"/>
                <w:szCs w:val="20"/>
              </w:rPr>
              <w:t>9</w:t>
            </w:r>
            <w:r w:rsidRPr="003B0251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 w:rsidRPr="003B025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4F2C1A" w:rsidRPr="003B0251">
              <w:rPr>
                <w:rFonts w:ascii="Arial Narrow" w:hAnsi="Arial Narrow"/>
                <w:sz w:val="20"/>
                <w:szCs w:val="20"/>
              </w:rPr>
              <w:t>June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4F2C1A" w:rsidRPr="003B0251">
              <w:rPr>
                <w:rFonts w:ascii="Arial Narrow" w:hAnsi="Arial Narrow"/>
                <w:sz w:val="20"/>
                <w:szCs w:val="20"/>
              </w:rPr>
              <w:t>-</w:t>
            </w:r>
            <w:r w:rsidRPr="003B0251">
              <w:rPr>
                <w:rFonts w:ascii="Arial Narrow" w:hAnsi="Arial Narrow"/>
                <w:sz w:val="20"/>
                <w:szCs w:val="20"/>
              </w:rPr>
              <w:t>6</w:t>
            </w:r>
            <w:r w:rsidRPr="003B0251">
              <w:rPr>
                <w:rFonts w:ascii="Arial Narrow" w:hAnsi="Arial Narrow"/>
                <w:sz w:val="20"/>
                <w:szCs w:val="20"/>
                <w:vertAlign w:val="superscript"/>
              </w:rPr>
              <w:t>th</w:t>
            </w:r>
            <w:r w:rsidRPr="003B0251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4F2C1A" w:rsidRPr="003B0251">
              <w:rPr>
                <w:rFonts w:ascii="Arial Narrow" w:hAnsi="Arial Narrow"/>
                <w:sz w:val="20"/>
                <w:szCs w:val="20"/>
              </w:rPr>
              <w:t>July</w:t>
            </w:r>
            <w:r>
              <w:rPr>
                <w:rFonts w:ascii="Arial Narrow" w:hAnsi="Arial Narrow"/>
                <w:sz w:val="20"/>
                <w:szCs w:val="20"/>
              </w:rPr>
              <w:t>,</w:t>
            </w:r>
            <w:r w:rsidR="004F2C1A" w:rsidRPr="003B0251">
              <w:rPr>
                <w:rFonts w:ascii="Arial Narrow" w:hAnsi="Arial Narrow"/>
                <w:sz w:val="20"/>
                <w:szCs w:val="20"/>
              </w:rPr>
              <w:t xml:space="preserve"> 2017</w:t>
            </w:r>
          </w:p>
        </w:tc>
        <w:tc>
          <w:tcPr>
            <w:tcW w:w="1329" w:type="dxa"/>
          </w:tcPr>
          <w:p w:rsidR="004E7F95" w:rsidRPr="003B0251" w:rsidRDefault="002F5E90" w:rsidP="003B0251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0251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170" w:type="dxa"/>
          </w:tcPr>
          <w:p w:rsidR="004E7F95" w:rsidRPr="003B0251" w:rsidRDefault="004F2C1A" w:rsidP="003B0251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0251">
              <w:rPr>
                <w:rFonts w:ascii="Arial Narrow" w:hAnsi="Arial Narrow"/>
                <w:sz w:val="20"/>
                <w:szCs w:val="20"/>
              </w:rPr>
              <w:t>11.67</w:t>
            </w:r>
          </w:p>
        </w:tc>
        <w:tc>
          <w:tcPr>
            <w:tcW w:w="1980" w:type="dxa"/>
          </w:tcPr>
          <w:p w:rsidR="004F2C1A" w:rsidRPr="003B0251" w:rsidRDefault="004F2C1A" w:rsidP="00274F6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0251">
              <w:rPr>
                <w:rFonts w:ascii="Arial Narrow" w:hAnsi="Arial Narrow"/>
                <w:sz w:val="20"/>
                <w:szCs w:val="20"/>
              </w:rPr>
              <w:t>Prof. M. M. Gore</w:t>
            </w:r>
          </w:p>
          <w:p w:rsidR="004F2C1A" w:rsidRPr="003B0251" w:rsidRDefault="004F2C1A" w:rsidP="00274F6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0251">
              <w:rPr>
                <w:rFonts w:ascii="Arial Narrow" w:hAnsi="Arial Narrow"/>
                <w:sz w:val="20"/>
                <w:szCs w:val="20"/>
              </w:rPr>
              <w:t>&amp;</w:t>
            </w:r>
          </w:p>
          <w:p w:rsidR="004E7F95" w:rsidRPr="003B0251" w:rsidRDefault="004F2C1A" w:rsidP="00274F6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0251">
              <w:rPr>
                <w:rFonts w:ascii="Arial Narrow" w:hAnsi="Arial Narrow"/>
                <w:sz w:val="20"/>
                <w:szCs w:val="20"/>
              </w:rPr>
              <w:t>Prof. R. S. Yadav</w:t>
            </w:r>
          </w:p>
        </w:tc>
        <w:tc>
          <w:tcPr>
            <w:tcW w:w="1057" w:type="dxa"/>
          </w:tcPr>
          <w:p w:rsidR="004E7F95" w:rsidRPr="003B0251" w:rsidRDefault="002F5E90" w:rsidP="00274F6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3B0251">
              <w:rPr>
                <w:rFonts w:ascii="Arial Narrow" w:hAnsi="Arial Narrow"/>
                <w:sz w:val="20"/>
                <w:szCs w:val="20"/>
              </w:rPr>
              <w:t>PI</w:t>
            </w:r>
          </w:p>
        </w:tc>
      </w:tr>
    </w:tbl>
    <w:p w:rsidR="004E7F95" w:rsidRPr="008F6D37" w:rsidRDefault="004E7F95" w:rsidP="004E7F95">
      <w:pPr>
        <w:pStyle w:val="ListParagraph"/>
        <w:spacing w:after="0" w:line="240" w:lineRule="auto"/>
        <w:ind w:left="539"/>
        <w:rPr>
          <w:rFonts w:ascii="Arial Narrow" w:hAnsi="Arial Narrow"/>
          <w:b/>
          <w:sz w:val="2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jc w:val="both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>Details of Ph.D. Thesis supervised (awarded / thesis submitted) as Sole Supervisor / 1</w:t>
      </w:r>
      <w:r w:rsidRPr="008F6D37">
        <w:rPr>
          <w:rFonts w:ascii="Arial Narrow" w:hAnsi="Arial Narrow"/>
          <w:bCs/>
          <w:sz w:val="24"/>
          <w:szCs w:val="24"/>
          <w:vertAlign w:val="superscript"/>
        </w:rPr>
        <w:t>st</w:t>
      </w:r>
      <w:r w:rsidRPr="008F6D37">
        <w:rPr>
          <w:rFonts w:ascii="Arial Narrow" w:hAnsi="Arial Narrow"/>
          <w:bCs/>
          <w:sz w:val="24"/>
          <w:szCs w:val="24"/>
        </w:rPr>
        <w:t xml:space="preserve"> Supervisor / Co-supervisor</w:t>
      </w:r>
    </w:p>
    <w:tbl>
      <w:tblPr>
        <w:tblW w:w="9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79"/>
        <w:gridCol w:w="1736"/>
        <w:gridCol w:w="1117"/>
        <w:gridCol w:w="1336"/>
        <w:gridCol w:w="1328"/>
        <w:gridCol w:w="1499"/>
        <w:gridCol w:w="805"/>
        <w:gridCol w:w="1554"/>
      </w:tblGrid>
      <w:tr w:rsidR="004E7F95" w:rsidRPr="008F6D37" w:rsidTr="004E7F95">
        <w:trPr>
          <w:trHeight w:val="423"/>
          <w:jc w:val="center"/>
        </w:trPr>
        <w:tc>
          <w:tcPr>
            <w:tcW w:w="57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736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Title of Ph.D. Thesis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117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Role</w:t>
            </w:r>
          </w:p>
        </w:tc>
        <w:tc>
          <w:tcPr>
            <w:tcW w:w="1336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328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Name of student[s]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49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805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Year</w:t>
            </w:r>
          </w:p>
        </w:tc>
        <w:tc>
          <w:tcPr>
            <w:tcW w:w="1554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Status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[Awarded/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Submitted]</w:t>
            </w:r>
          </w:p>
        </w:tc>
      </w:tr>
      <w:tr w:rsidR="004E7F95" w:rsidRPr="008F6D37" w:rsidTr="004E7F95">
        <w:trPr>
          <w:trHeight w:val="423"/>
          <w:jc w:val="center"/>
        </w:trPr>
        <w:tc>
          <w:tcPr>
            <w:tcW w:w="579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736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117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36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328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99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05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554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40" w:hanging="540"/>
        <w:jc w:val="both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 xml:space="preserve">Journal Papers since last promotion </w:t>
      </w:r>
      <w:r w:rsidRPr="008F6D37">
        <w:rPr>
          <w:rFonts w:ascii="Arial Narrow" w:hAnsi="Arial Narrow"/>
          <w:b/>
          <w:sz w:val="24"/>
          <w:szCs w:val="24"/>
        </w:rPr>
        <w:t>[paid journals not allowed]</w:t>
      </w:r>
      <w:r w:rsidRPr="008F6D37">
        <w:rPr>
          <w:rFonts w:ascii="Arial Narrow" w:hAnsi="Arial Narrow"/>
          <w:bCs/>
          <w:sz w:val="24"/>
          <w:szCs w:val="24"/>
        </w:rPr>
        <w:tab/>
      </w:r>
    </w:p>
    <w:p w:rsidR="004E7F95" w:rsidRPr="008F6D37" w:rsidRDefault="004E7F95" w:rsidP="004E7F95">
      <w:pPr>
        <w:tabs>
          <w:tab w:val="left" w:pos="540"/>
        </w:tabs>
        <w:spacing w:after="0" w:line="240" w:lineRule="auto"/>
        <w:ind w:right="-414"/>
        <w:rPr>
          <w:rFonts w:ascii="Arial Narrow" w:hAnsi="Arial Narrow"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ab/>
        <w:t>[a] Papers published/accepted in SCI Journals</w:t>
      </w:r>
    </w:p>
    <w:tbl>
      <w:tblPr>
        <w:tblW w:w="994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29"/>
        <w:gridCol w:w="1245"/>
        <w:gridCol w:w="1759"/>
        <w:gridCol w:w="1172"/>
        <w:gridCol w:w="1188"/>
        <w:gridCol w:w="887"/>
        <w:gridCol w:w="1119"/>
        <w:gridCol w:w="1081"/>
        <w:gridCol w:w="767"/>
      </w:tblGrid>
      <w:tr w:rsidR="004E7F95" w:rsidRPr="008F6D37" w:rsidTr="004E7F95">
        <w:trPr>
          <w:trHeight w:val="455"/>
          <w:jc w:val="center"/>
        </w:trPr>
        <w:tc>
          <w:tcPr>
            <w:tcW w:w="728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246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760" w:type="dxa"/>
            <w:shd w:val="clear" w:color="auto" w:fill="D9D9D9"/>
          </w:tcPr>
          <w:p w:rsidR="004E7F95" w:rsidRPr="008F6D37" w:rsidRDefault="004E7F95" w:rsidP="004E7F95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ab/>
            </w:r>
            <w:r w:rsidRPr="008F6D37"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173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18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888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14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1082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Page No.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767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Year </w:t>
            </w:r>
          </w:p>
        </w:tc>
      </w:tr>
      <w:tr w:rsidR="004E7F95" w:rsidRPr="008F6D37" w:rsidTr="004E7F95">
        <w:trPr>
          <w:trHeight w:val="376"/>
          <w:jc w:val="center"/>
        </w:trPr>
        <w:tc>
          <w:tcPr>
            <w:tcW w:w="728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6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60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73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89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888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14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82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67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4E7F95" w:rsidRDefault="004E7F95" w:rsidP="004E7F95">
      <w:pPr>
        <w:tabs>
          <w:tab w:val="left" w:pos="540"/>
        </w:tabs>
        <w:spacing w:after="0" w:line="240" w:lineRule="auto"/>
        <w:ind w:right="-414"/>
        <w:rPr>
          <w:rFonts w:ascii="Arial Narrow" w:hAnsi="Arial Narrow"/>
          <w:b/>
          <w:sz w:val="24"/>
          <w:szCs w:val="24"/>
        </w:rPr>
      </w:pPr>
      <w:r w:rsidRPr="008F6D37">
        <w:rPr>
          <w:rFonts w:ascii="Arial Narrow" w:hAnsi="Arial Narrow"/>
          <w:b/>
          <w:sz w:val="24"/>
          <w:szCs w:val="24"/>
        </w:rPr>
        <w:tab/>
      </w:r>
    </w:p>
    <w:p w:rsidR="004E7F95" w:rsidRDefault="004E7F95" w:rsidP="004E7F95">
      <w:pPr>
        <w:tabs>
          <w:tab w:val="left" w:pos="540"/>
        </w:tabs>
        <w:spacing w:after="0" w:line="240" w:lineRule="auto"/>
        <w:ind w:right="-414"/>
        <w:rPr>
          <w:rFonts w:ascii="Arial Narrow" w:hAnsi="Arial Narrow"/>
          <w:b/>
          <w:sz w:val="24"/>
          <w:szCs w:val="24"/>
        </w:rPr>
      </w:pPr>
    </w:p>
    <w:p w:rsidR="004E7F95" w:rsidRDefault="004E7F95" w:rsidP="004E7F95">
      <w:pPr>
        <w:tabs>
          <w:tab w:val="left" w:pos="540"/>
        </w:tabs>
        <w:spacing w:after="0" w:line="240" w:lineRule="auto"/>
        <w:ind w:right="-414"/>
        <w:rPr>
          <w:rFonts w:ascii="Arial Narrow" w:hAnsi="Arial Narrow"/>
          <w:b/>
          <w:sz w:val="24"/>
          <w:szCs w:val="24"/>
        </w:rPr>
      </w:pPr>
    </w:p>
    <w:p w:rsidR="004E7F95" w:rsidRPr="008F6D37" w:rsidRDefault="004E7F95" w:rsidP="004E7F95">
      <w:pPr>
        <w:tabs>
          <w:tab w:val="left" w:pos="540"/>
        </w:tabs>
        <w:spacing w:after="0" w:line="240" w:lineRule="auto"/>
        <w:ind w:right="-414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>[b] Papers published/accepted in Scopus Indexed Journals</w:t>
      </w:r>
    </w:p>
    <w:tbl>
      <w:tblPr>
        <w:tblW w:w="99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43"/>
        <w:gridCol w:w="1534"/>
        <w:gridCol w:w="1540"/>
        <w:gridCol w:w="1490"/>
        <w:gridCol w:w="868"/>
        <w:gridCol w:w="1061"/>
        <w:gridCol w:w="1169"/>
        <w:gridCol w:w="984"/>
        <w:gridCol w:w="680"/>
      </w:tblGrid>
      <w:tr w:rsidR="004E7F95" w:rsidRPr="008F6D37" w:rsidTr="00484E3E">
        <w:trPr>
          <w:trHeight w:val="671"/>
          <w:jc w:val="center"/>
        </w:trPr>
        <w:tc>
          <w:tcPr>
            <w:tcW w:w="643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534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Author (s)</w:t>
            </w:r>
          </w:p>
        </w:tc>
        <w:tc>
          <w:tcPr>
            <w:tcW w:w="1540" w:type="dxa"/>
            <w:shd w:val="clear" w:color="auto" w:fill="D9D9D9"/>
          </w:tcPr>
          <w:p w:rsidR="004E7F95" w:rsidRPr="008F6D37" w:rsidRDefault="004E7F95" w:rsidP="004E7F95">
            <w:pPr>
              <w:tabs>
                <w:tab w:val="left" w:pos="555"/>
                <w:tab w:val="center" w:pos="813"/>
              </w:tabs>
              <w:spacing w:after="0" w:line="240" w:lineRule="auto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ab/>
            </w:r>
            <w:r w:rsidRPr="008F6D37">
              <w:rPr>
                <w:rFonts w:ascii="Arial Narrow" w:hAnsi="Arial Narrow"/>
                <w:b/>
              </w:rPr>
              <w:tab/>
              <w:t xml:space="preserve">Role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(First author / Main Supervisor / Co-author)</w:t>
            </w:r>
          </w:p>
        </w:tc>
        <w:tc>
          <w:tcPr>
            <w:tcW w:w="149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868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Name of Journal</w:t>
            </w:r>
          </w:p>
        </w:tc>
        <w:tc>
          <w:tcPr>
            <w:tcW w:w="1061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Vol. No. </w:t>
            </w:r>
          </w:p>
        </w:tc>
        <w:tc>
          <w:tcPr>
            <w:tcW w:w="116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984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Page No.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From    to </w:t>
            </w:r>
          </w:p>
        </w:tc>
        <w:tc>
          <w:tcPr>
            <w:tcW w:w="68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 Year </w:t>
            </w:r>
          </w:p>
        </w:tc>
      </w:tr>
      <w:tr w:rsidR="00797B86" w:rsidRPr="008F6D37" w:rsidTr="00484E3E">
        <w:trPr>
          <w:trHeight w:val="469"/>
          <w:jc w:val="center"/>
        </w:trPr>
        <w:tc>
          <w:tcPr>
            <w:tcW w:w="643" w:type="dxa"/>
          </w:tcPr>
          <w:p w:rsidR="00797B86" w:rsidRPr="00B86846" w:rsidRDefault="00797B86" w:rsidP="007B55B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1534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>Ram Chandra Bhushan</w:t>
            </w:r>
            <w:r>
              <w:rPr>
                <w:rFonts w:ascii="Arial Narrow" w:hAnsi="Arial Narrow"/>
                <w:sz w:val="20"/>
                <w:szCs w:val="20"/>
              </w:rPr>
              <w:t>,</w:t>
            </w:r>
            <w:r w:rsidRPr="0064198A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484E3E">
              <w:rPr>
                <w:rFonts w:ascii="Arial Narrow" w:hAnsi="Arial Narrow"/>
                <w:sz w:val="20"/>
                <w:szCs w:val="20"/>
              </w:rPr>
              <w:t>Dharmendra K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484E3E">
              <w:rPr>
                <w:rFonts w:ascii="Arial Narrow" w:hAnsi="Arial Narrow"/>
                <w:sz w:val="20"/>
                <w:szCs w:val="20"/>
              </w:rPr>
              <w:t>. Yadav</w:t>
            </w:r>
          </w:p>
        </w:tc>
        <w:tc>
          <w:tcPr>
            <w:tcW w:w="1540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1490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44ED8">
              <w:rPr>
                <w:rFonts w:ascii="Arial Narrow" w:hAnsi="Arial Narrow"/>
                <w:sz w:val="20"/>
                <w:szCs w:val="20"/>
              </w:rPr>
              <w:t>Modeling a Safety-Critical System through CCS</w:t>
            </w:r>
          </w:p>
        </w:tc>
        <w:tc>
          <w:tcPr>
            <w:tcW w:w="868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44ED8">
              <w:rPr>
                <w:rFonts w:ascii="Arial Narrow" w:hAnsi="Arial Narrow"/>
                <w:sz w:val="20"/>
                <w:szCs w:val="20"/>
              </w:rPr>
              <w:t>IJAER</w:t>
            </w:r>
          </w:p>
        </w:tc>
        <w:tc>
          <w:tcPr>
            <w:tcW w:w="1061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44ED8">
              <w:rPr>
                <w:rFonts w:ascii="Arial Narrow" w:hAnsi="Arial Narrow"/>
                <w:sz w:val="20"/>
                <w:szCs w:val="20"/>
              </w:rPr>
              <w:t xml:space="preserve">Volume-12 </w:t>
            </w:r>
            <w:r>
              <w:rPr>
                <w:rFonts w:ascii="Arial Narrow" w:hAnsi="Arial Narrow"/>
                <w:sz w:val="20"/>
                <w:szCs w:val="20"/>
              </w:rPr>
              <w:t>Number</w:t>
            </w:r>
            <w:r w:rsidRPr="00244ED8">
              <w:rPr>
                <w:rFonts w:ascii="Arial Narrow" w:hAnsi="Arial Narrow"/>
                <w:sz w:val="20"/>
                <w:szCs w:val="20"/>
              </w:rPr>
              <w:t>-21</w:t>
            </w:r>
          </w:p>
        </w:tc>
        <w:tc>
          <w:tcPr>
            <w:tcW w:w="1169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0973-4562</w:t>
            </w:r>
          </w:p>
        </w:tc>
        <w:tc>
          <w:tcPr>
            <w:tcW w:w="984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0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  <w:tr w:rsidR="00797B86" w:rsidRPr="008F6D37" w:rsidTr="00484E3E">
        <w:trPr>
          <w:trHeight w:val="469"/>
          <w:jc w:val="center"/>
        </w:trPr>
        <w:tc>
          <w:tcPr>
            <w:tcW w:w="643" w:type="dxa"/>
          </w:tcPr>
          <w:p w:rsidR="00797B86" w:rsidRPr="00B86846" w:rsidRDefault="00797B86" w:rsidP="007B55B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1534" w:type="dxa"/>
          </w:tcPr>
          <w:p w:rsidR="00797B86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Ashish Kr.</w:t>
            </w:r>
            <w:r w:rsidRPr="00484E3E">
              <w:rPr>
                <w:rFonts w:ascii="Arial Narrow" w:hAnsi="Arial Narrow"/>
                <w:sz w:val="20"/>
                <w:szCs w:val="20"/>
              </w:rPr>
              <w:t>Mishra, Dharmendra K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484E3E">
              <w:rPr>
                <w:rFonts w:ascii="Arial Narrow" w:hAnsi="Arial Narrow"/>
                <w:sz w:val="20"/>
                <w:szCs w:val="20"/>
              </w:rPr>
              <w:t>. Yadav</w:t>
            </w:r>
          </w:p>
        </w:tc>
        <w:tc>
          <w:tcPr>
            <w:tcW w:w="1540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1490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Analysis And Prediction o</w:t>
            </w:r>
            <w:r w:rsidRPr="008848C0">
              <w:rPr>
                <w:rFonts w:ascii="Arial Narrow" w:hAnsi="Arial Narrow"/>
                <w:sz w:val="20"/>
                <w:szCs w:val="20"/>
              </w:rPr>
              <w:t>f  Amazon</w:t>
            </w:r>
            <w:r>
              <w:rPr>
                <w:rFonts w:ascii="Arial Narrow" w:hAnsi="Arial Narrow"/>
                <w:sz w:val="20"/>
                <w:szCs w:val="20"/>
              </w:rPr>
              <w:t xml:space="preserve"> EC2</w:t>
            </w:r>
            <w:r w:rsidRPr="008848C0">
              <w:rPr>
                <w:rFonts w:ascii="Arial Narrow" w:hAnsi="Arial Narrow"/>
                <w:sz w:val="20"/>
                <w:szCs w:val="20"/>
              </w:rPr>
              <w:t xml:space="preserve"> Spot Instance Prices</w:t>
            </w:r>
          </w:p>
        </w:tc>
        <w:tc>
          <w:tcPr>
            <w:tcW w:w="868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44ED8">
              <w:rPr>
                <w:rFonts w:ascii="Arial Narrow" w:hAnsi="Arial Narrow"/>
                <w:sz w:val="20"/>
                <w:szCs w:val="20"/>
              </w:rPr>
              <w:t>IJAER</w:t>
            </w:r>
          </w:p>
        </w:tc>
        <w:tc>
          <w:tcPr>
            <w:tcW w:w="1061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44ED8">
              <w:rPr>
                <w:rFonts w:ascii="Arial Narrow" w:hAnsi="Arial Narrow"/>
                <w:sz w:val="20"/>
                <w:szCs w:val="20"/>
              </w:rPr>
              <w:t xml:space="preserve">Volume-12 </w:t>
            </w:r>
            <w:r>
              <w:rPr>
                <w:rFonts w:ascii="Arial Narrow" w:hAnsi="Arial Narrow"/>
                <w:sz w:val="20"/>
                <w:szCs w:val="20"/>
              </w:rPr>
              <w:t>Number</w:t>
            </w:r>
            <w:r w:rsidRPr="00244ED8">
              <w:rPr>
                <w:rFonts w:ascii="Arial Narrow" w:hAnsi="Arial Narrow"/>
                <w:sz w:val="20"/>
                <w:szCs w:val="20"/>
              </w:rPr>
              <w:t>-21</w:t>
            </w:r>
          </w:p>
        </w:tc>
        <w:tc>
          <w:tcPr>
            <w:tcW w:w="1169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0973-4562</w:t>
            </w:r>
          </w:p>
        </w:tc>
        <w:tc>
          <w:tcPr>
            <w:tcW w:w="984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680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244ED8"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  <w:tr w:rsidR="00797B86" w:rsidRPr="008F6D37" w:rsidTr="00484E3E">
        <w:trPr>
          <w:trHeight w:val="469"/>
          <w:jc w:val="center"/>
        </w:trPr>
        <w:tc>
          <w:tcPr>
            <w:tcW w:w="643" w:type="dxa"/>
          </w:tcPr>
          <w:p w:rsidR="00797B86" w:rsidRPr="00B86846" w:rsidRDefault="00797B8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1534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Sonam Agarwal, Ashish Kr.</w:t>
            </w:r>
            <w:r w:rsidRPr="00484E3E">
              <w:rPr>
                <w:rFonts w:ascii="Arial Narrow" w:hAnsi="Arial Narrow"/>
                <w:sz w:val="20"/>
                <w:szCs w:val="20"/>
              </w:rPr>
              <w:t>Mishra, Dharmendra K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484E3E">
              <w:rPr>
                <w:rFonts w:ascii="Arial Narrow" w:hAnsi="Arial Narrow"/>
                <w:sz w:val="20"/>
                <w:szCs w:val="20"/>
              </w:rPr>
              <w:t>. Yadav</w:t>
            </w:r>
          </w:p>
        </w:tc>
        <w:tc>
          <w:tcPr>
            <w:tcW w:w="1540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1490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Forecasting Price of Amazon Spot Instances using Neural Networks</w:t>
            </w:r>
          </w:p>
        </w:tc>
        <w:tc>
          <w:tcPr>
            <w:tcW w:w="868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IJAER</w:t>
            </w:r>
          </w:p>
        </w:tc>
        <w:tc>
          <w:tcPr>
            <w:tcW w:w="1061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 xml:space="preserve">Volume 12, Number 20 </w:t>
            </w:r>
          </w:p>
        </w:tc>
        <w:tc>
          <w:tcPr>
            <w:tcW w:w="1169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0973-4562</w:t>
            </w:r>
          </w:p>
        </w:tc>
        <w:tc>
          <w:tcPr>
            <w:tcW w:w="984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10276-10283</w:t>
            </w:r>
          </w:p>
        </w:tc>
        <w:tc>
          <w:tcPr>
            <w:tcW w:w="680" w:type="dxa"/>
          </w:tcPr>
          <w:p w:rsidR="00797B86" w:rsidRPr="00484E3E" w:rsidRDefault="00797B86" w:rsidP="007B55B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484E3E"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</w:tbl>
    <w:p w:rsidR="004E7F95" w:rsidRPr="008F6D37" w:rsidRDefault="004E7F95" w:rsidP="004E7F95">
      <w:pPr>
        <w:pStyle w:val="ListParagraph"/>
        <w:spacing w:after="0" w:line="240" w:lineRule="auto"/>
        <w:ind w:left="540"/>
        <w:rPr>
          <w:rFonts w:ascii="Arial Narrow" w:hAnsi="Arial Narrow"/>
          <w:sz w:val="12"/>
          <w:szCs w:val="24"/>
        </w:rPr>
      </w:pPr>
    </w:p>
    <w:p w:rsidR="004E7F95" w:rsidRPr="00761BC2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40" w:hanging="540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 xml:space="preserve">Papers published/accepted in Conference Proceedings indexed in SCI/Scopus/ Web of Science/  or any internationally renowned conference </w:t>
      </w:r>
      <w:r w:rsidRPr="008F6D37">
        <w:rPr>
          <w:rFonts w:ascii="Arial Narrow" w:hAnsi="Arial Narrow"/>
          <w:b/>
          <w:sz w:val="24"/>
          <w:szCs w:val="24"/>
        </w:rPr>
        <w:t>[Max. 10 Credit Points]</w:t>
      </w:r>
    </w:p>
    <w:tbl>
      <w:tblPr>
        <w:tblW w:w="1001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07"/>
        <w:gridCol w:w="1472"/>
        <w:gridCol w:w="1359"/>
        <w:gridCol w:w="1159"/>
        <w:gridCol w:w="1929"/>
        <w:gridCol w:w="1289"/>
        <w:gridCol w:w="1402"/>
        <w:gridCol w:w="898"/>
      </w:tblGrid>
      <w:tr w:rsidR="005626CC" w:rsidRPr="008F6D37" w:rsidTr="00CB5D46">
        <w:trPr>
          <w:trHeight w:val="624"/>
          <w:jc w:val="center"/>
        </w:trPr>
        <w:tc>
          <w:tcPr>
            <w:tcW w:w="507" w:type="dxa"/>
            <w:shd w:val="clear" w:color="auto" w:fill="D9D9D9"/>
          </w:tcPr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505" w:type="dxa"/>
            <w:shd w:val="clear" w:color="auto" w:fill="D9D9D9"/>
          </w:tcPr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Author(s)</w:t>
            </w:r>
          </w:p>
        </w:tc>
        <w:tc>
          <w:tcPr>
            <w:tcW w:w="1380" w:type="dxa"/>
            <w:shd w:val="clear" w:color="auto" w:fill="D9D9D9"/>
          </w:tcPr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Title of the paper</w:t>
            </w:r>
          </w:p>
        </w:tc>
        <w:tc>
          <w:tcPr>
            <w:tcW w:w="1159" w:type="dxa"/>
            <w:shd w:val="clear" w:color="auto" w:fill="D9D9D9"/>
          </w:tcPr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Role </w:t>
            </w:r>
          </w:p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(First author / Main Supervisor / Co-author) </w:t>
            </w:r>
          </w:p>
        </w:tc>
        <w:tc>
          <w:tcPr>
            <w:tcW w:w="2158" w:type="dxa"/>
            <w:shd w:val="clear" w:color="auto" w:fill="D9D9D9"/>
          </w:tcPr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Name of Conference and dates</w:t>
            </w:r>
          </w:p>
        </w:tc>
        <w:tc>
          <w:tcPr>
            <w:tcW w:w="1289" w:type="dxa"/>
            <w:shd w:val="clear" w:color="auto" w:fill="D9D9D9"/>
          </w:tcPr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Vol. No. of</w:t>
            </w:r>
          </w:p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 the proceedings </w:t>
            </w:r>
          </w:p>
        </w:tc>
        <w:tc>
          <w:tcPr>
            <w:tcW w:w="1119" w:type="dxa"/>
            <w:shd w:val="clear" w:color="auto" w:fill="D9D9D9"/>
          </w:tcPr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ISBN/ISSN No. </w:t>
            </w:r>
          </w:p>
        </w:tc>
        <w:tc>
          <w:tcPr>
            <w:tcW w:w="898" w:type="dxa"/>
            <w:shd w:val="clear" w:color="auto" w:fill="D9D9D9"/>
          </w:tcPr>
          <w:p w:rsidR="00761BC2" w:rsidRPr="008F6D37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Indexed in</w:t>
            </w:r>
          </w:p>
        </w:tc>
      </w:tr>
      <w:tr w:rsidR="005626CC" w:rsidRPr="008F6D37" w:rsidTr="00CB5D46">
        <w:trPr>
          <w:trHeight w:val="578"/>
          <w:jc w:val="center"/>
        </w:trPr>
        <w:tc>
          <w:tcPr>
            <w:tcW w:w="507" w:type="dxa"/>
          </w:tcPr>
          <w:p w:rsidR="00761BC2" w:rsidRPr="00B86846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1505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>Ram Chandra Bhushan</w:t>
            </w:r>
            <w:r w:rsidR="0064198A">
              <w:rPr>
                <w:rFonts w:ascii="Arial Narrow" w:hAnsi="Arial Narrow"/>
                <w:sz w:val="20"/>
                <w:szCs w:val="20"/>
              </w:rPr>
              <w:t>,</w:t>
            </w:r>
            <w:r w:rsidRPr="0064198A">
              <w:rPr>
                <w:rFonts w:ascii="Arial Narrow" w:hAnsi="Arial Narrow"/>
                <w:sz w:val="20"/>
                <w:szCs w:val="20"/>
              </w:rPr>
              <w:t xml:space="preserve"> Dharmendra Kumar Yadav</w:t>
            </w:r>
          </w:p>
        </w:tc>
        <w:tc>
          <w:tcPr>
            <w:tcW w:w="1380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>Number of test Cases Required in Achieving Statement, Branch and Path Coverage using ‘gcov’: An Analysis</w:t>
            </w:r>
          </w:p>
        </w:tc>
        <w:tc>
          <w:tcPr>
            <w:tcW w:w="1159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761BC2" w:rsidRPr="0064198A" w:rsidRDefault="00761BC2" w:rsidP="0064198A">
            <w:pPr>
              <w:autoSpaceDE w:val="0"/>
              <w:autoSpaceDN w:val="0"/>
              <w:adjustRightInd w:val="0"/>
              <w:spacing w:before="240"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 xml:space="preserve">7th </w:t>
            </w:r>
            <w:r w:rsidR="0064198A" w:rsidRPr="0064198A">
              <w:rPr>
                <w:rFonts w:ascii="Arial Narrow" w:hAnsi="Arial Narrow"/>
                <w:sz w:val="20"/>
                <w:szCs w:val="20"/>
              </w:rPr>
              <w:t>International Workshop</w:t>
            </w:r>
            <w:r w:rsidRPr="0064198A">
              <w:rPr>
                <w:rFonts w:ascii="Arial Narrow" w:hAnsi="Arial Narrow"/>
                <w:sz w:val="20"/>
                <w:szCs w:val="20"/>
              </w:rPr>
              <w:t xml:space="preserve"> on Computer Science and Engineering (WCSE 2017) (ISBN) 2017.</w:t>
            </w:r>
          </w:p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289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>978-981-11-3671-9</w:t>
            </w:r>
          </w:p>
        </w:tc>
        <w:tc>
          <w:tcPr>
            <w:tcW w:w="898" w:type="dxa"/>
          </w:tcPr>
          <w:p w:rsidR="00761BC2" w:rsidRPr="00761BC2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5626CC" w:rsidRPr="008F6D37" w:rsidTr="00CB5D46">
        <w:trPr>
          <w:trHeight w:val="578"/>
          <w:jc w:val="center"/>
        </w:trPr>
        <w:tc>
          <w:tcPr>
            <w:tcW w:w="507" w:type="dxa"/>
          </w:tcPr>
          <w:p w:rsidR="00761BC2" w:rsidRPr="00B86846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1505" w:type="dxa"/>
          </w:tcPr>
          <w:p w:rsidR="00761BC2" w:rsidRPr="0064198A" w:rsidRDefault="0064198A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 xml:space="preserve">Ashish Kr. </w:t>
            </w:r>
            <w:r w:rsidR="00761BC2" w:rsidRPr="0064198A">
              <w:rPr>
                <w:rFonts w:ascii="Arial Narrow" w:hAnsi="Arial Narrow"/>
                <w:sz w:val="20"/>
                <w:szCs w:val="20"/>
              </w:rPr>
              <w:t>Mishra</w:t>
            </w:r>
            <w:r w:rsidRPr="0064198A">
              <w:rPr>
                <w:rFonts w:ascii="Arial Narrow" w:hAnsi="Arial Narrow"/>
                <w:sz w:val="20"/>
                <w:szCs w:val="20"/>
              </w:rPr>
              <w:t xml:space="preserve">, </w:t>
            </w:r>
            <w:r w:rsidR="00761BC2" w:rsidRPr="0064198A">
              <w:rPr>
                <w:rFonts w:ascii="Arial Narrow" w:hAnsi="Arial Narrow"/>
                <w:sz w:val="20"/>
                <w:szCs w:val="20"/>
              </w:rPr>
              <w:t>Dharmendra K</w:t>
            </w:r>
            <w:r w:rsidRPr="0064198A">
              <w:rPr>
                <w:rFonts w:ascii="Arial Narrow" w:hAnsi="Arial Narrow"/>
                <w:sz w:val="20"/>
                <w:szCs w:val="20"/>
              </w:rPr>
              <w:t>r</w:t>
            </w:r>
            <w:r w:rsidR="00761BC2" w:rsidRPr="0064198A">
              <w:rPr>
                <w:rFonts w:ascii="Arial Narrow" w:hAnsi="Arial Narrow"/>
                <w:sz w:val="20"/>
                <w:szCs w:val="20"/>
              </w:rPr>
              <w:t>. Yadav</w:t>
            </w:r>
          </w:p>
        </w:tc>
        <w:tc>
          <w:tcPr>
            <w:tcW w:w="1380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>Validation of UML Design Model</w:t>
            </w:r>
          </w:p>
        </w:tc>
        <w:tc>
          <w:tcPr>
            <w:tcW w:w="1159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64198A">
              <w:rPr>
                <w:rFonts w:ascii="Arial Narrow" w:hAnsi="Arial Narrow"/>
                <w:sz w:val="20"/>
                <w:szCs w:val="20"/>
              </w:rPr>
              <w:t>7th International Conference on Software Technology and Engineering (ICSTE-2015)</w:t>
            </w:r>
            <w:r w:rsidR="0064198A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64198A">
              <w:rPr>
                <w:rFonts w:ascii="Arial Narrow" w:hAnsi="Arial Narrow"/>
                <w:sz w:val="20"/>
                <w:szCs w:val="20"/>
              </w:rPr>
              <w:t>September 19-20, 2015</w:t>
            </w:r>
          </w:p>
        </w:tc>
        <w:tc>
          <w:tcPr>
            <w:tcW w:w="1289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</w:tcPr>
          <w:p w:rsidR="00761BC2" w:rsidRPr="0064198A" w:rsidRDefault="00761BC2" w:rsidP="0064198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626CC" w:rsidRPr="008F6D37" w:rsidTr="00CB5D46">
        <w:trPr>
          <w:trHeight w:val="578"/>
          <w:jc w:val="center"/>
        </w:trPr>
        <w:tc>
          <w:tcPr>
            <w:tcW w:w="507" w:type="dxa"/>
          </w:tcPr>
          <w:p w:rsidR="00761BC2" w:rsidRPr="00B86846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1505" w:type="dxa"/>
          </w:tcPr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Atul Vikas Lakra</w:t>
            </w:r>
          </w:p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Dharmendra Kumar Yadav</w:t>
            </w:r>
          </w:p>
        </w:tc>
        <w:tc>
          <w:tcPr>
            <w:tcW w:w="1380" w:type="dxa"/>
          </w:tcPr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Multi-Objective Tasks Scheduling Algorithm for Cloud Computing</w:t>
            </w:r>
          </w:p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Throughput Optimization</w:t>
            </w:r>
          </w:p>
        </w:tc>
        <w:tc>
          <w:tcPr>
            <w:tcW w:w="1159" w:type="dxa"/>
          </w:tcPr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761BC2" w:rsidRPr="00C443DB" w:rsidRDefault="00761BC2" w:rsidP="00BF4A9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International Conference on Intelligent Computing</w:t>
            </w:r>
            <w:r w:rsidR="00BF4A9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443DB">
              <w:rPr>
                <w:rFonts w:ascii="Arial Narrow" w:hAnsi="Arial Narrow"/>
                <w:sz w:val="20"/>
                <w:szCs w:val="20"/>
              </w:rPr>
              <w:t>, Communication &amp; Convergence</w:t>
            </w:r>
            <w:r w:rsidR="00BF4A90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443DB">
              <w:rPr>
                <w:rFonts w:ascii="Arial Narrow" w:hAnsi="Arial Narrow"/>
                <w:sz w:val="20"/>
                <w:szCs w:val="20"/>
              </w:rPr>
              <w:t>Conference Organized by Inter</w:t>
            </w:r>
            <w:r w:rsidR="00BF4A90">
              <w:rPr>
                <w:rFonts w:ascii="Arial Narrow" w:hAnsi="Arial Narrow"/>
                <w:sz w:val="20"/>
                <w:szCs w:val="20"/>
              </w:rPr>
              <w:t xml:space="preserve">- </w:t>
            </w:r>
            <w:r w:rsidRPr="00C443DB">
              <w:rPr>
                <w:rFonts w:ascii="Arial Narrow" w:hAnsi="Arial Narrow"/>
                <w:sz w:val="20"/>
                <w:szCs w:val="20"/>
              </w:rPr>
              <w:t>science Institute of Management and Technology,</w:t>
            </w:r>
            <w:r w:rsidR="00D72A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443DB">
              <w:rPr>
                <w:rFonts w:ascii="Arial Narrow" w:hAnsi="Arial Narrow"/>
                <w:sz w:val="20"/>
                <w:szCs w:val="20"/>
              </w:rPr>
              <w:lastRenderedPageBreak/>
              <w:t>Bhubaneswar, Odisha, India , 2015</w:t>
            </w:r>
          </w:p>
        </w:tc>
        <w:tc>
          <w:tcPr>
            <w:tcW w:w="1289" w:type="dxa"/>
          </w:tcPr>
          <w:p w:rsidR="00761BC2" w:rsidRPr="00B046F5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761BC2" w:rsidRPr="00B046F5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046F5">
              <w:rPr>
                <w:rFonts w:ascii="Arial Narrow" w:hAnsi="Arial Narrow"/>
                <w:sz w:val="20"/>
                <w:szCs w:val="20"/>
              </w:rPr>
              <w:t>1877-0509</w:t>
            </w:r>
          </w:p>
        </w:tc>
        <w:tc>
          <w:tcPr>
            <w:tcW w:w="898" w:type="dxa"/>
          </w:tcPr>
          <w:p w:rsidR="00761BC2" w:rsidRPr="00B046F5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626CC" w:rsidRPr="008F6D37" w:rsidTr="00CB5D46">
        <w:trPr>
          <w:trHeight w:val="578"/>
          <w:jc w:val="center"/>
        </w:trPr>
        <w:tc>
          <w:tcPr>
            <w:tcW w:w="507" w:type="dxa"/>
          </w:tcPr>
          <w:p w:rsidR="00761BC2" w:rsidRPr="00B86846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lastRenderedPageBreak/>
              <w:t>4</w:t>
            </w:r>
          </w:p>
        </w:tc>
        <w:tc>
          <w:tcPr>
            <w:tcW w:w="1505" w:type="dxa"/>
          </w:tcPr>
          <w:p w:rsidR="00B046F5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 xml:space="preserve">Manoj Kumar, </w:t>
            </w:r>
          </w:p>
          <w:p w:rsidR="00B046F5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DK Yadav</w:t>
            </w:r>
            <w:r w:rsidR="00B046F5">
              <w:rPr>
                <w:rFonts w:ascii="Arial Narrow" w:hAnsi="Arial Narrow"/>
                <w:sz w:val="20"/>
                <w:szCs w:val="20"/>
              </w:rPr>
              <w:t>,</w:t>
            </w:r>
          </w:p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Vijay Kumar Gupta</w:t>
            </w:r>
          </w:p>
        </w:tc>
        <w:tc>
          <w:tcPr>
            <w:tcW w:w="1380" w:type="dxa"/>
          </w:tcPr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Frequent Term Based Text Document       Clustering: New Approach</w:t>
            </w:r>
          </w:p>
        </w:tc>
        <w:tc>
          <w:tcPr>
            <w:tcW w:w="1159" w:type="dxa"/>
          </w:tcPr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 International Conference on Soft Computing Techniques &amp; Implementations</w:t>
            </w:r>
            <w:r w:rsidR="00B046F5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443DB">
              <w:rPr>
                <w:rFonts w:ascii="Arial Narrow" w:hAnsi="Arial Narrow"/>
                <w:sz w:val="20"/>
                <w:szCs w:val="20"/>
              </w:rPr>
              <w:t>( ICSCTI-2015), October 8-10, 2015  Faridabad, India.</w:t>
            </w:r>
          </w:p>
        </w:tc>
        <w:tc>
          <w:tcPr>
            <w:tcW w:w="1289" w:type="dxa"/>
          </w:tcPr>
          <w:p w:rsidR="00761BC2" w:rsidRPr="00B046F5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761BC2" w:rsidRPr="00B046F5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046F5">
              <w:rPr>
                <w:rFonts w:ascii="Arial Narrow" w:hAnsi="Arial Narrow"/>
                <w:sz w:val="20"/>
                <w:szCs w:val="20"/>
              </w:rPr>
              <w:t>Electronic ISBN: 978-1-4673-6792-9</w:t>
            </w:r>
          </w:p>
          <w:p w:rsidR="00761BC2" w:rsidRPr="00B046F5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B046F5">
              <w:rPr>
                <w:rFonts w:ascii="Arial Narrow" w:hAnsi="Arial Narrow"/>
                <w:sz w:val="20"/>
                <w:szCs w:val="20"/>
              </w:rPr>
              <w:t>CD-ROM ISBN: 978-1-4673-6790-5</w:t>
            </w:r>
          </w:p>
        </w:tc>
        <w:tc>
          <w:tcPr>
            <w:tcW w:w="898" w:type="dxa"/>
          </w:tcPr>
          <w:p w:rsidR="00761BC2" w:rsidRPr="00B046F5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5626CC" w:rsidRPr="008F6D37" w:rsidTr="00CB5D46">
        <w:trPr>
          <w:trHeight w:val="578"/>
          <w:jc w:val="center"/>
        </w:trPr>
        <w:tc>
          <w:tcPr>
            <w:tcW w:w="507" w:type="dxa"/>
          </w:tcPr>
          <w:p w:rsidR="00761BC2" w:rsidRPr="00B86846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1505" w:type="dxa"/>
          </w:tcPr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Vartika</w:t>
            </w:r>
            <w:r w:rsidR="006E6241">
              <w:rPr>
                <w:rFonts w:ascii="Arial Narrow" w:hAnsi="Arial Narrow"/>
                <w:sz w:val="20"/>
                <w:szCs w:val="20"/>
              </w:rPr>
              <w:t xml:space="preserve">  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Bajpai, </w:t>
            </w:r>
          </w:p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D.K. Yadav</w:t>
            </w:r>
          </w:p>
        </w:tc>
        <w:tc>
          <w:tcPr>
            <w:tcW w:w="1380" w:type="dxa"/>
          </w:tcPr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Management and Validation of VGI</w:t>
            </w:r>
          </w:p>
        </w:tc>
        <w:tc>
          <w:tcPr>
            <w:tcW w:w="1159" w:type="dxa"/>
          </w:tcPr>
          <w:p w:rsidR="00761BC2" w:rsidRPr="00C443DB" w:rsidRDefault="00761BC2" w:rsidP="005626C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761BC2" w:rsidRPr="00C443DB" w:rsidRDefault="00761BC2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ICETACS 2013</w:t>
            </w:r>
          </w:p>
        </w:tc>
        <w:tc>
          <w:tcPr>
            <w:tcW w:w="1289" w:type="dxa"/>
          </w:tcPr>
          <w:p w:rsidR="00761BC2" w:rsidRPr="006E6241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761BC2" w:rsidRPr="006E6241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E6241">
              <w:rPr>
                <w:rFonts w:ascii="Arial Narrow" w:hAnsi="Arial Narrow"/>
                <w:sz w:val="20"/>
                <w:szCs w:val="20"/>
              </w:rPr>
              <w:t>978-1-4673-5250-5</w:t>
            </w:r>
          </w:p>
        </w:tc>
        <w:tc>
          <w:tcPr>
            <w:tcW w:w="898" w:type="dxa"/>
          </w:tcPr>
          <w:p w:rsidR="00761BC2" w:rsidRPr="00761BC2" w:rsidRDefault="00761BC2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6</w:t>
            </w:r>
          </w:p>
        </w:tc>
        <w:tc>
          <w:tcPr>
            <w:tcW w:w="1505" w:type="dxa"/>
          </w:tcPr>
          <w:p w:rsidR="00965958" w:rsidRPr="00C443DB" w:rsidRDefault="00965958" w:rsidP="005626CC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Sapana Shukla, Rama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443DB">
              <w:rPr>
                <w:rFonts w:ascii="Arial Narrow" w:hAnsi="Arial Narrow"/>
                <w:sz w:val="20"/>
                <w:szCs w:val="20"/>
              </w:rPr>
              <w:t>shankar Yadav</w:t>
            </w:r>
            <w:r>
              <w:rPr>
                <w:rFonts w:ascii="Arial Narrow" w:hAnsi="Arial Narrow"/>
                <w:sz w:val="20"/>
                <w:szCs w:val="20"/>
              </w:rPr>
              <w:t>,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 Dharmendra </w:t>
            </w:r>
            <w:r>
              <w:rPr>
                <w:rFonts w:ascii="Arial Narrow" w:hAnsi="Arial Narrow"/>
                <w:sz w:val="20"/>
                <w:szCs w:val="20"/>
              </w:rPr>
              <w:t xml:space="preserve">Kr. </w:t>
            </w:r>
            <w:r w:rsidRPr="00C443DB">
              <w:rPr>
                <w:rFonts w:ascii="Arial Narrow" w:hAnsi="Arial Narrow"/>
                <w:sz w:val="20"/>
                <w:szCs w:val="20"/>
              </w:rPr>
              <w:t>Yadav</w:t>
            </w:r>
          </w:p>
        </w:tc>
        <w:tc>
          <w:tcPr>
            <w:tcW w:w="1380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 xml:space="preserve">Component Interoperability using Aspect Oriented Approach </w:t>
            </w:r>
          </w:p>
        </w:tc>
        <w:tc>
          <w:tcPr>
            <w:tcW w:w="1159" w:type="dxa"/>
          </w:tcPr>
          <w:p w:rsidR="00965958" w:rsidRPr="00C443DB" w:rsidRDefault="00965958" w:rsidP="005626C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Co-author</w:t>
            </w:r>
          </w:p>
        </w:tc>
        <w:tc>
          <w:tcPr>
            <w:tcW w:w="2158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 3rd IEEE Conference on Computer and Communication Technology (ICCCT-2012), Allahabad, India, Nov, 2012.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E6241">
              <w:rPr>
                <w:rFonts w:ascii="Arial Narrow" w:hAnsi="Arial Narrow"/>
                <w:sz w:val="20"/>
                <w:szCs w:val="20"/>
              </w:rPr>
              <w:t>Print ISBN: 978-1-4673-3149-4</w:t>
            </w:r>
          </w:p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E6241">
              <w:rPr>
                <w:rFonts w:ascii="Arial Narrow" w:hAnsi="Arial Narrow"/>
                <w:sz w:val="20"/>
                <w:szCs w:val="20"/>
              </w:rPr>
              <w:t>CD-ROM ISBN: 978-0-7695-4872-2</w:t>
            </w: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7</w:t>
            </w:r>
          </w:p>
        </w:tc>
        <w:tc>
          <w:tcPr>
            <w:tcW w:w="1505" w:type="dxa"/>
          </w:tcPr>
          <w:p w:rsidR="00965958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 xml:space="preserve">Vinod Kumar Yadav, </w:t>
            </w:r>
          </w:p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626CC">
              <w:rPr>
                <w:rFonts w:ascii="Arial Narrow" w:hAnsi="Arial Narrow"/>
                <w:sz w:val="20"/>
                <w:szCs w:val="20"/>
              </w:rPr>
              <w:t>Swagat Ranjan Sahoo</w:t>
            </w:r>
            <w:r>
              <w:rPr>
                <w:rFonts w:ascii="Arial Narrow" w:hAnsi="Arial Narrow"/>
                <w:sz w:val="20"/>
                <w:szCs w:val="20"/>
              </w:rPr>
              <w:t>,</w:t>
            </w:r>
            <w:r w:rsidRPr="005626CC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443DB">
              <w:rPr>
                <w:rFonts w:ascii="Arial Narrow" w:hAnsi="Arial Narrow"/>
                <w:sz w:val="20"/>
                <w:szCs w:val="20"/>
              </w:rPr>
              <w:t>Dharmendra K. Yadav</w:t>
            </w:r>
          </w:p>
        </w:tc>
        <w:tc>
          <w:tcPr>
            <w:tcW w:w="1380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 xml:space="preserve">Reliable Task Allocation in Distributed System </w:t>
            </w:r>
          </w:p>
        </w:tc>
        <w:tc>
          <w:tcPr>
            <w:tcW w:w="1159" w:type="dxa"/>
          </w:tcPr>
          <w:p w:rsidR="00965958" w:rsidRPr="00C443DB" w:rsidRDefault="00965958" w:rsidP="005626C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 International Conference on Software Engineering Research and Practice (SERP'12) July 16-19, 2012, Las Vegas, , Nevada, USA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1-60132-231-3</w:t>
            </w: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8</w:t>
            </w:r>
          </w:p>
        </w:tc>
        <w:tc>
          <w:tcPr>
            <w:tcW w:w="1505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Vinod Kumar Yadav,</w:t>
            </w:r>
          </w:p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MahendraPratap Yadav</w:t>
            </w:r>
          </w:p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Dharmendra K. Yadav</w:t>
            </w:r>
          </w:p>
        </w:tc>
        <w:tc>
          <w:tcPr>
            <w:tcW w:w="1380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Reliable Task Allocation in Heterogeneous</w:t>
            </w:r>
          </w:p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Distributed System with Random Node Failure:</w:t>
            </w:r>
          </w:p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Load Sharing Approach</w:t>
            </w:r>
          </w:p>
        </w:tc>
        <w:tc>
          <w:tcPr>
            <w:tcW w:w="1159" w:type="dxa"/>
          </w:tcPr>
          <w:p w:rsidR="00965958" w:rsidRPr="00C443DB" w:rsidRDefault="00965958" w:rsidP="005626C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2012 International Conference on Computing Sciences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E6241">
              <w:rPr>
                <w:rFonts w:ascii="Arial Narrow" w:hAnsi="Arial Narrow"/>
                <w:sz w:val="20"/>
                <w:szCs w:val="20"/>
              </w:rPr>
              <w:t>978-0-7695-4817-3</w:t>
            </w: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9</w:t>
            </w:r>
          </w:p>
        </w:tc>
        <w:tc>
          <w:tcPr>
            <w:tcW w:w="1505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Manu Vardhan, D. K. Yadav, Dharmender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Singh Kushwaha, </w:t>
            </w:r>
          </w:p>
        </w:tc>
        <w:tc>
          <w:tcPr>
            <w:tcW w:w="1380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 xml:space="preserve">A Transparent Service Replication Mechanism for Clouds </w:t>
            </w:r>
          </w:p>
        </w:tc>
        <w:tc>
          <w:tcPr>
            <w:tcW w:w="1159" w:type="dxa"/>
          </w:tcPr>
          <w:p w:rsidR="00965958" w:rsidRPr="00C443DB" w:rsidRDefault="00965958" w:rsidP="005626C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Co-author</w:t>
            </w:r>
          </w:p>
        </w:tc>
        <w:tc>
          <w:tcPr>
            <w:tcW w:w="2158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The Sixth International Conference on Complex, Intelligent, and Software Intensive Systems (CISIS-2012), July 4th-July 6th, 2012, Palermo, Italy.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E6241">
              <w:rPr>
                <w:rFonts w:ascii="Arial Narrow" w:hAnsi="Arial Narrow"/>
                <w:sz w:val="20"/>
                <w:szCs w:val="20"/>
              </w:rPr>
              <w:t>Print ISBN: 978-1-4673-1233-2</w:t>
            </w:r>
          </w:p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E6241">
              <w:rPr>
                <w:rFonts w:ascii="Arial Narrow" w:hAnsi="Arial Narrow"/>
                <w:sz w:val="20"/>
                <w:szCs w:val="20"/>
              </w:rPr>
              <w:t>CD-ROM ISBN: 978-0-7695-4687-2</w:t>
            </w: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10</w:t>
            </w:r>
          </w:p>
        </w:tc>
        <w:tc>
          <w:tcPr>
            <w:tcW w:w="1505" w:type="dxa"/>
          </w:tcPr>
          <w:p w:rsidR="00965958" w:rsidRPr="00C443DB" w:rsidRDefault="00965958" w:rsidP="005626CC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Krishna Giri</w:t>
            </w:r>
            <w:r>
              <w:rPr>
                <w:rFonts w:ascii="Arial Narrow" w:hAnsi="Arial Narrow"/>
                <w:sz w:val="20"/>
                <w:szCs w:val="20"/>
              </w:rPr>
              <w:t>,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 Dharmendra K</w:t>
            </w:r>
            <w:r>
              <w:rPr>
                <w:rFonts w:ascii="Arial Narrow" w:hAnsi="Arial Narrow"/>
                <w:sz w:val="20"/>
                <w:szCs w:val="20"/>
              </w:rPr>
              <w:t>r.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 Yadav</w:t>
            </w:r>
          </w:p>
        </w:tc>
        <w:tc>
          <w:tcPr>
            <w:tcW w:w="1380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 xml:space="preserve">Modeling and Verifying Web Service Broker Based Architecture using CCS </w:t>
            </w:r>
          </w:p>
        </w:tc>
        <w:tc>
          <w:tcPr>
            <w:tcW w:w="1159" w:type="dxa"/>
          </w:tcPr>
          <w:p w:rsidR="00965958" w:rsidRPr="00C443DB" w:rsidRDefault="00965958" w:rsidP="005626C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 International Conference on Advances in Engineering, Science and Managemen</w:t>
            </w:r>
            <w:r>
              <w:rPr>
                <w:rFonts w:ascii="Arial Narrow" w:hAnsi="Arial Narrow"/>
                <w:sz w:val="20"/>
                <w:szCs w:val="20"/>
              </w:rPr>
              <w:t>t (IEEE-ICAESM 2012) March, 2012,</w:t>
            </w:r>
            <w:r w:rsidRPr="00C443DB">
              <w:rPr>
                <w:rFonts w:ascii="Arial Narrow" w:hAnsi="Arial Narrow"/>
                <w:sz w:val="20"/>
                <w:szCs w:val="20"/>
              </w:rPr>
              <w:t>Nagapattinam, India.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6E6241">
              <w:rPr>
                <w:rFonts w:ascii="Arial Narrow" w:hAnsi="Arial Narrow"/>
                <w:sz w:val="20"/>
                <w:szCs w:val="20"/>
              </w:rPr>
              <w:t>Electronic ISBN: 978-81-909042-2-3</w:t>
            </w:r>
          </w:p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11</w:t>
            </w:r>
          </w:p>
        </w:tc>
        <w:tc>
          <w:tcPr>
            <w:tcW w:w="1505" w:type="dxa"/>
          </w:tcPr>
          <w:p w:rsidR="00965958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Tulika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443DB">
              <w:rPr>
                <w:rFonts w:ascii="Arial Narrow" w:hAnsi="Arial Narrow"/>
                <w:sz w:val="20"/>
                <w:szCs w:val="20"/>
              </w:rPr>
              <w:t>Narang, Dharmendra K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C443DB">
              <w:rPr>
                <w:rFonts w:ascii="Arial Narrow" w:hAnsi="Arial Narrow"/>
                <w:sz w:val="20"/>
                <w:szCs w:val="20"/>
              </w:rPr>
              <w:t>. Yadav</w:t>
            </w:r>
            <w:r>
              <w:rPr>
                <w:rFonts w:ascii="Arial Narrow" w:hAnsi="Arial Narrow"/>
                <w:sz w:val="20"/>
                <w:szCs w:val="20"/>
              </w:rPr>
              <w:t>,</w:t>
            </w:r>
          </w:p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Rama Shankar Yadav</w:t>
            </w:r>
          </w:p>
        </w:tc>
        <w:tc>
          <w:tcPr>
            <w:tcW w:w="1380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Modelling Time using  Metapattern</w:t>
            </w:r>
          </w:p>
        </w:tc>
        <w:tc>
          <w:tcPr>
            <w:tcW w:w="1159" w:type="dxa"/>
          </w:tcPr>
          <w:p w:rsidR="00965958" w:rsidRPr="00C443DB" w:rsidRDefault="00965958" w:rsidP="005626C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 International Conference on Computer Technology and Development (ICCTD 2011) November 25-27, 2011, Chengdu, China.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5A1B0B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9780791869919</w:t>
            </w: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lastRenderedPageBreak/>
              <w:t>12</w:t>
            </w:r>
          </w:p>
        </w:tc>
        <w:tc>
          <w:tcPr>
            <w:tcW w:w="1505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Reshu Kapoor, </w:t>
            </w:r>
            <w:r w:rsidRPr="00C443DB">
              <w:rPr>
                <w:rFonts w:ascii="Arial Narrow" w:hAnsi="Arial Narrow"/>
                <w:sz w:val="20"/>
                <w:szCs w:val="20"/>
              </w:rPr>
              <w:t>Dharmendra</w:t>
            </w:r>
            <w:r>
              <w:rPr>
                <w:rFonts w:ascii="Arial Narrow" w:hAnsi="Arial Narrow"/>
                <w:sz w:val="20"/>
                <w:szCs w:val="20"/>
              </w:rPr>
              <w:t xml:space="preserve"> K</w:t>
            </w:r>
            <w:r w:rsidRPr="00C443DB">
              <w:rPr>
                <w:rFonts w:ascii="Arial Narrow" w:hAnsi="Arial Narrow"/>
                <w:sz w:val="20"/>
                <w:szCs w:val="20"/>
              </w:rPr>
              <w:t>r</w:t>
            </w:r>
            <w:r>
              <w:rPr>
                <w:rFonts w:ascii="Arial Narrow" w:hAnsi="Arial Narrow"/>
                <w:sz w:val="20"/>
                <w:szCs w:val="20"/>
              </w:rPr>
              <w:t>.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 Yadav</w:t>
            </w:r>
          </w:p>
        </w:tc>
        <w:tc>
          <w:tcPr>
            <w:tcW w:w="1380" w:type="dxa"/>
          </w:tcPr>
          <w:p w:rsidR="00965958" w:rsidRPr="00C443DB" w:rsidRDefault="00965958" w:rsidP="00A373B7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 xml:space="preserve">Formal Description of </w:t>
            </w:r>
            <w:r w:rsidR="00A373B7">
              <w:rPr>
                <w:rFonts w:ascii="Arial Narrow" w:hAnsi="Arial Narrow"/>
                <w:sz w:val="20"/>
                <w:szCs w:val="20"/>
              </w:rPr>
              <w:t>Architectural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 Patterns</w:t>
            </w:r>
          </w:p>
        </w:tc>
        <w:tc>
          <w:tcPr>
            <w:tcW w:w="1159" w:type="dxa"/>
          </w:tcPr>
          <w:p w:rsidR="00965958" w:rsidRPr="00C443DB" w:rsidRDefault="00965958" w:rsidP="005626C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 International Conference on Computer and Software Modeling, (ICCSM 2011) September 16-18, 2011, Singapore.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A373B7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ISN 2010-023X</w:t>
            </w: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13</w:t>
            </w:r>
          </w:p>
        </w:tc>
        <w:tc>
          <w:tcPr>
            <w:tcW w:w="1505" w:type="dxa"/>
          </w:tcPr>
          <w:p w:rsidR="00965958" w:rsidRPr="00C443DB" w:rsidRDefault="00965958" w:rsidP="005626CC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Shrikant G.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C443DB">
              <w:rPr>
                <w:rFonts w:ascii="Arial Narrow" w:hAnsi="Arial Narrow"/>
                <w:sz w:val="20"/>
                <w:szCs w:val="20"/>
              </w:rPr>
              <w:t>Ambade</w:t>
            </w:r>
            <w:r>
              <w:rPr>
                <w:rFonts w:ascii="Arial Narrow" w:hAnsi="Arial Narrow"/>
                <w:sz w:val="20"/>
                <w:szCs w:val="20"/>
              </w:rPr>
              <w:t>,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 Dharmendra K</w:t>
            </w:r>
            <w:r>
              <w:rPr>
                <w:rFonts w:ascii="Arial Narrow" w:hAnsi="Arial Narrow"/>
                <w:sz w:val="20"/>
                <w:szCs w:val="20"/>
              </w:rPr>
              <w:t>r.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 Yadav </w:t>
            </w:r>
          </w:p>
        </w:tc>
        <w:tc>
          <w:tcPr>
            <w:tcW w:w="1380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 xml:space="preserve">Formalization of BIG Architecture Based on Pi Calculus </w:t>
            </w:r>
          </w:p>
        </w:tc>
        <w:tc>
          <w:tcPr>
            <w:tcW w:w="1159" w:type="dxa"/>
          </w:tcPr>
          <w:p w:rsidR="00965958" w:rsidRPr="00C443DB" w:rsidRDefault="00965958" w:rsidP="005626CC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965958" w:rsidRPr="00C443DB" w:rsidRDefault="00965958" w:rsidP="009D14AA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 International Conference on Information and Computer Technology (ICICT-2011) August 27- 28, 2011, China.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B86846">
              <w:rPr>
                <w:rFonts w:ascii="Arial Narrow" w:hAnsi="Arial Narrow"/>
                <w:b/>
                <w:sz w:val="20"/>
                <w:szCs w:val="20"/>
              </w:rPr>
              <w:t>14</w:t>
            </w:r>
          </w:p>
        </w:tc>
        <w:tc>
          <w:tcPr>
            <w:tcW w:w="1505" w:type="dxa"/>
          </w:tcPr>
          <w:p w:rsidR="00965958" w:rsidRPr="00C443DB" w:rsidRDefault="00965958" w:rsidP="005626CC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Gopal  Singh Kushwah</w:t>
            </w:r>
            <w:r>
              <w:rPr>
                <w:rFonts w:ascii="Arial Narrow" w:hAnsi="Arial Narrow"/>
                <w:sz w:val="20"/>
                <w:szCs w:val="20"/>
              </w:rPr>
              <w:t xml:space="preserve">, Dharmendra Kr . 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Yadav </w:t>
            </w:r>
          </w:p>
        </w:tc>
        <w:tc>
          <w:tcPr>
            <w:tcW w:w="1380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 xml:space="preserve">Modeling and Verifying Web Services Composition Using PI-Calculus </w:t>
            </w:r>
          </w:p>
        </w:tc>
        <w:tc>
          <w:tcPr>
            <w:tcW w:w="1159" w:type="dxa"/>
          </w:tcPr>
          <w:p w:rsidR="00965958" w:rsidRPr="00C443DB" w:rsidRDefault="00965958" w:rsidP="002F550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 International Conference on Software Technology and Engineering (ICSTE 2011) August 12-14, 2011, Kuala Lumpur, Malaysia.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  <w:tr w:rsidR="00965958" w:rsidRPr="008F6D37" w:rsidTr="00CB5D46">
        <w:trPr>
          <w:trHeight w:val="578"/>
          <w:jc w:val="center"/>
        </w:trPr>
        <w:tc>
          <w:tcPr>
            <w:tcW w:w="507" w:type="dxa"/>
          </w:tcPr>
          <w:p w:rsidR="00965958" w:rsidRPr="00B86846" w:rsidRDefault="00965958" w:rsidP="004A3F4B">
            <w:pPr>
              <w:spacing w:after="0" w:line="240" w:lineRule="auto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15</w:t>
            </w:r>
          </w:p>
        </w:tc>
        <w:tc>
          <w:tcPr>
            <w:tcW w:w="1505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Tulika Narang </w:t>
            </w:r>
            <w:r w:rsidRPr="00C443DB">
              <w:rPr>
                <w:rFonts w:ascii="Arial Narrow" w:hAnsi="Arial Narrow"/>
                <w:sz w:val="20"/>
                <w:szCs w:val="20"/>
              </w:rPr>
              <w:t xml:space="preserve"> Dharmendra K</w:t>
            </w:r>
            <w:r>
              <w:rPr>
                <w:rFonts w:ascii="Arial Narrow" w:hAnsi="Arial Narrow"/>
                <w:sz w:val="20"/>
                <w:szCs w:val="20"/>
              </w:rPr>
              <w:t>r</w:t>
            </w:r>
            <w:r w:rsidRPr="00C443DB">
              <w:rPr>
                <w:rFonts w:ascii="Arial Narrow" w:hAnsi="Arial Narrow"/>
                <w:sz w:val="20"/>
                <w:szCs w:val="20"/>
              </w:rPr>
              <w:t>. Yadav</w:t>
            </w:r>
          </w:p>
        </w:tc>
        <w:tc>
          <w:tcPr>
            <w:tcW w:w="1380" w:type="dxa"/>
          </w:tcPr>
          <w:p w:rsidR="00965958" w:rsidRPr="00C443DB" w:rsidRDefault="00965958" w:rsidP="00C443D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Capturing Dynamic Behavior in Relational Model</w:t>
            </w:r>
          </w:p>
        </w:tc>
        <w:tc>
          <w:tcPr>
            <w:tcW w:w="1159" w:type="dxa"/>
          </w:tcPr>
          <w:p w:rsidR="00965958" w:rsidRPr="00C443DB" w:rsidRDefault="00965958" w:rsidP="002F5504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Main Supervisor</w:t>
            </w:r>
          </w:p>
        </w:tc>
        <w:tc>
          <w:tcPr>
            <w:tcW w:w="2158" w:type="dxa"/>
          </w:tcPr>
          <w:p w:rsidR="00965958" w:rsidRPr="00C443DB" w:rsidRDefault="00965958" w:rsidP="00A06472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C443DB">
              <w:rPr>
                <w:rFonts w:ascii="Arial Narrow" w:hAnsi="Arial Narrow"/>
                <w:sz w:val="20"/>
                <w:szCs w:val="20"/>
              </w:rPr>
              <w:t>In International Conference on Software Engineering Research and Practice (SERP'11) July 18-21, 2011,Las Vegas, , USA</w:t>
            </w:r>
          </w:p>
        </w:tc>
        <w:tc>
          <w:tcPr>
            <w:tcW w:w="1289" w:type="dxa"/>
          </w:tcPr>
          <w:p w:rsidR="00965958" w:rsidRPr="006E6241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119" w:type="dxa"/>
          </w:tcPr>
          <w:p w:rsidR="00965958" w:rsidRPr="006E6241" w:rsidRDefault="0025759C" w:rsidP="00761BC2">
            <w:pPr>
              <w:spacing w:after="0" w:line="240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1-60132-199-6</w:t>
            </w:r>
          </w:p>
        </w:tc>
        <w:tc>
          <w:tcPr>
            <w:tcW w:w="898" w:type="dxa"/>
          </w:tcPr>
          <w:p w:rsidR="00965958" w:rsidRPr="00761BC2" w:rsidRDefault="00965958" w:rsidP="00761BC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</w:tc>
      </w:tr>
    </w:tbl>
    <w:p w:rsidR="00761BC2" w:rsidRPr="008F6D37" w:rsidRDefault="00761BC2" w:rsidP="00761BC2">
      <w:pPr>
        <w:pStyle w:val="ListParagraph"/>
        <w:spacing w:after="0" w:line="240" w:lineRule="auto"/>
        <w:ind w:left="540"/>
        <w:rPr>
          <w:rFonts w:ascii="Arial Narrow" w:hAnsi="Arial Narrow"/>
          <w:bCs/>
          <w:sz w:val="2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jc w:val="both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 xml:space="preserve">HOD, Dean, Chief Warden, Prof In-Charge(T&amp;P), Advisor (Estate), CVO, PI (Exam), TEQIP Coordinator </w:t>
      </w:r>
      <w:r w:rsidRPr="008F6D37">
        <w:rPr>
          <w:rFonts w:ascii="Arial Narrow" w:hAnsi="Arial Narrow"/>
          <w:b/>
          <w:sz w:val="24"/>
          <w:szCs w:val="24"/>
        </w:rPr>
        <w:t>[Max 16 Credit Points since last promotion]</w:t>
      </w:r>
    </w:p>
    <w:tbl>
      <w:tblPr>
        <w:tblW w:w="99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95"/>
        <w:gridCol w:w="3712"/>
        <w:gridCol w:w="1664"/>
        <w:gridCol w:w="1964"/>
        <w:gridCol w:w="1801"/>
      </w:tblGrid>
      <w:tr w:rsidR="004E7F95" w:rsidRPr="008F6D37" w:rsidTr="004E7F95">
        <w:trPr>
          <w:trHeight w:val="332"/>
          <w:jc w:val="center"/>
        </w:trPr>
        <w:tc>
          <w:tcPr>
            <w:tcW w:w="795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712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664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No. of Semesters</w:t>
            </w:r>
          </w:p>
        </w:tc>
        <w:tc>
          <w:tcPr>
            <w:tcW w:w="3765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4E7F95" w:rsidRPr="008F6D37" w:rsidTr="004E7F95">
        <w:trPr>
          <w:trHeight w:val="332"/>
          <w:jc w:val="center"/>
        </w:trPr>
        <w:tc>
          <w:tcPr>
            <w:tcW w:w="795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712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4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964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80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To</w:t>
            </w:r>
          </w:p>
        </w:tc>
      </w:tr>
      <w:tr w:rsidR="004E7F95" w:rsidRPr="008F6D37" w:rsidTr="004E7F95">
        <w:trPr>
          <w:trHeight w:val="649"/>
          <w:jc w:val="center"/>
        </w:trPr>
        <w:tc>
          <w:tcPr>
            <w:tcW w:w="795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3712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664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964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00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4E7F95" w:rsidRPr="008F6D37" w:rsidRDefault="004E7F95" w:rsidP="004E7F95">
      <w:pPr>
        <w:pStyle w:val="ListParagraph"/>
        <w:spacing w:after="0" w:line="240" w:lineRule="auto"/>
        <w:ind w:left="540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jc w:val="both"/>
        <w:rPr>
          <w:rFonts w:ascii="Arial Narrow" w:hAnsi="Arial Narrow"/>
          <w:b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 xml:space="preserve">Warden, Asst Warden, Asso Dean, Chairman/Convener Institute Academic Committee, Faculty In-Charge Computer Center/IT Services/Library/Admission/Student activities and other institution activities </w:t>
      </w:r>
      <w:r w:rsidRPr="008F6D37">
        <w:rPr>
          <w:rFonts w:ascii="Arial Narrow" w:hAnsi="Arial Narrow"/>
          <w:b/>
          <w:sz w:val="24"/>
          <w:szCs w:val="24"/>
        </w:rPr>
        <w:t>[Max 8 Credit Points since last promotion]</w:t>
      </w:r>
    </w:p>
    <w:tbl>
      <w:tblPr>
        <w:tblW w:w="99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95"/>
        <w:gridCol w:w="3712"/>
        <w:gridCol w:w="1664"/>
        <w:gridCol w:w="1965"/>
        <w:gridCol w:w="1800"/>
      </w:tblGrid>
      <w:tr w:rsidR="004E7F95" w:rsidRPr="008F6D37" w:rsidTr="004E7F95">
        <w:trPr>
          <w:trHeight w:val="318"/>
          <w:jc w:val="center"/>
        </w:trPr>
        <w:tc>
          <w:tcPr>
            <w:tcW w:w="795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712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664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No. of Semesters</w:t>
            </w:r>
          </w:p>
        </w:tc>
        <w:tc>
          <w:tcPr>
            <w:tcW w:w="3765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4E7F95" w:rsidRPr="008F6D37" w:rsidTr="004E7F95">
        <w:trPr>
          <w:trHeight w:val="318"/>
          <w:jc w:val="center"/>
        </w:trPr>
        <w:tc>
          <w:tcPr>
            <w:tcW w:w="795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712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4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965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80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To</w:t>
            </w:r>
          </w:p>
        </w:tc>
      </w:tr>
      <w:tr w:rsidR="004E7F95" w:rsidRPr="008F6D37" w:rsidTr="004E7F95">
        <w:trPr>
          <w:trHeight w:val="621"/>
          <w:jc w:val="center"/>
        </w:trPr>
        <w:tc>
          <w:tcPr>
            <w:tcW w:w="795" w:type="dxa"/>
          </w:tcPr>
          <w:p w:rsidR="004E7F95" w:rsidRPr="004A4AAA" w:rsidRDefault="00F844B0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4A4AAA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3712" w:type="dxa"/>
          </w:tcPr>
          <w:p w:rsidR="004E7F95" w:rsidRPr="004A4AAA" w:rsidRDefault="00F844B0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Procter</w:t>
            </w:r>
          </w:p>
        </w:tc>
        <w:tc>
          <w:tcPr>
            <w:tcW w:w="1664" w:type="dxa"/>
          </w:tcPr>
          <w:p w:rsidR="004E7F95" w:rsidRPr="004A4AAA" w:rsidRDefault="00F844B0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02</w:t>
            </w:r>
          </w:p>
        </w:tc>
        <w:tc>
          <w:tcPr>
            <w:tcW w:w="1965" w:type="dxa"/>
          </w:tcPr>
          <w:p w:rsidR="004E7F95" w:rsidRPr="004A4AAA" w:rsidRDefault="00F844B0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31-03-2017</w:t>
            </w:r>
          </w:p>
        </w:tc>
        <w:tc>
          <w:tcPr>
            <w:tcW w:w="1800" w:type="dxa"/>
          </w:tcPr>
          <w:p w:rsidR="004E7F95" w:rsidRPr="004A4AAA" w:rsidRDefault="00F844B0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Till date</w:t>
            </w:r>
          </w:p>
        </w:tc>
      </w:tr>
      <w:tr w:rsidR="00F844B0" w:rsidRPr="008F6D37" w:rsidTr="004E7F95">
        <w:trPr>
          <w:trHeight w:val="621"/>
          <w:jc w:val="center"/>
        </w:trPr>
        <w:tc>
          <w:tcPr>
            <w:tcW w:w="795" w:type="dxa"/>
          </w:tcPr>
          <w:p w:rsidR="00F844B0" w:rsidRPr="004A4AAA" w:rsidRDefault="00F844B0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4A4AAA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3712" w:type="dxa"/>
          </w:tcPr>
          <w:p w:rsidR="00F844B0" w:rsidRPr="004A4AAA" w:rsidRDefault="00F844B0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Member</w:t>
            </w:r>
            <w:r w:rsidR="00646B9D" w:rsidRPr="004A4AAA">
              <w:rPr>
                <w:rFonts w:ascii="Arial Narrow" w:hAnsi="Arial Narrow"/>
                <w:sz w:val="20"/>
                <w:szCs w:val="20"/>
              </w:rPr>
              <w:t>,</w:t>
            </w:r>
            <w:r w:rsidRPr="004A4AAA">
              <w:rPr>
                <w:rFonts w:ascii="Arial Narrow" w:hAnsi="Arial Narrow"/>
                <w:sz w:val="20"/>
                <w:szCs w:val="20"/>
              </w:rPr>
              <w:t xml:space="preserve"> TEQIP </w:t>
            </w:r>
            <w:r w:rsidR="007F582E">
              <w:rPr>
                <w:rFonts w:ascii="Arial Narrow" w:hAnsi="Arial Narrow"/>
                <w:sz w:val="20"/>
                <w:szCs w:val="20"/>
              </w:rPr>
              <w:t>Committee</w:t>
            </w:r>
          </w:p>
        </w:tc>
        <w:tc>
          <w:tcPr>
            <w:tcW w:w="1664" w:type="dxa"/>
          </w:tcPr>
          <w:p w:rsidR="00F844B0" w:rsidRPr="004A4AAA" w:rsidRDefault="00F844B0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04</w:t>
            </w:r>
          </w:p>
        </w:tc>
        <w:tc>
          <w:tcPr>
            <w:tcW w:w="1965" w:type="dxa"/>
          </w:tcPr>
          <w:p w:rsidR="00F844B0" w:rsidRPr="004A4AAA" w:rsidRDefault="006F228F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02-07-2012</w:t>
            </w:r>
          </w:p>
        </w:tc>
        <w:tc>
          <w:tcPr>
            <w:tcW w:w="1800" w:type="dxa"/>
          </w:tcPr>
          <w:p w:rsidR="00F844B0" w:rsidRPr="004A4AAA" w:rsidRDefault="006F228F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07-07-2014</w:t>
            </w:r>
          </w:p>
        </w:tc>
      </w:tr>
      <w:tr w:rsidR="00F844B0" w:rsidRPr="008F6D37" w:rsidTr="004E7F95">
        <w:trPr>
          <w:trHeight w:val="621"/>
          <w:jc w:val="center"/>
        </w:trPr>
        <w:tc>
          <w:tcPr>
            <w:tcW w:w="795" w:type="dxa"/>
          </w:tcPr>
          <w:p w:rsidR="00F844B0" w:rsidRPr="004A4AAA" w:rsidRDefault="00F844B0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4A4AAA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3712" w:type="dxa"/>
          </w:tcPr>
          <w:p w:rsidR="00F844B0" w:rsidRPr="004A4AAA" w:rsidRDefault="00F844B0" w:rsidP="00646B9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Member, S</w:t>
            </w:r>
            <w:r w:rsidR="00646B9D" w:rsidRPr="004A4AAA">
              <w:rPr>
                <w:rFonts w:ascii="Arial Narrow" w:hAnsi="Arial Narrow"/>
                <w:sz w:val="20"/>
                <w:szCs w:val="20"/>
              </w:rPr>
              <w:t>DPC</w:t>
            </w:r>
          </w:p>
        </w:tc>
        <w:tc>
          <w:tcPr>
            <w:tcW w:w="1664" w:type="dxa"/>
          </w:tcPr>
          <w:p w:rsidR="00F844B0" w:rsidRPr="004A4AAA" w:rsidRDefault="00646B9D" w:rsidP="00646B9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0</w:t>
            </w:r>
            <w:r w:rsidR="006F228F" w:rsidRPr="004A4AAA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965" w:type="dxa"/>
          </w:tcPr>
          <w:p w:rsidR="00F844B0" w:rsidRPr="004A4AAA" w:rsidRDefault="006F228F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05-07-2016</w:t>
            </w:r>
          </w:p>
        </w:tc>
        <w:tc>
          <w:tcPr>
            <w:tcW w:w="1800" w:type="dxa"/>
          </w:tcPr>
          <w:p w:rsidR="00F844B0" w:rsidRPr="004A4AAA" w:rsidRDefault="006F228F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Till date</w:t>
            </w: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jc w:val="both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 xml:space="preserve">Chairman and Convener of different standing committees and special committees (ex officio status will not be considered). Faculty in charges (each for one yr duration) of different units or equivalent </w:t>
      </w:r>
      <w:r w:rsidRPr="008F6D37">
        <w:rPr>
          <w:rFonts w:ascii="Arial Narrow" w:hAnsi="Arial Narrow"/>
          <w:b/>
          <w:sz w:val="24"/>
          <w:szCs w:val="24"/>
        </w:rPr>
        <w:t>[Max 3 Credit Points since last promotion]</w:t>
      </w:r>
    </w:p>
    <w:tbl>
      <w:tblPr>
        <w:tblW w:w="99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94"/>
        <w:gridCol w:w="3708"/>
        <w:gridCol w:w="1662"/>
        <w:gridCol w:w="1963"/>
        <w:gridCol w:w="1797"/>
      </w:tblGrid>
      <w:tr w:rsidR="004E7F95" w:rsidRPr="008F6D37" w:rsidTr="004E7F95">
        <w:trPr>
          <w:trHeight w:val="320"/>
          <w:jc w:val="center"/>
        </w:trPr>
        <w:tc>
          <w:tcPr>
            <w:tcW w:w="794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708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Position held</w:t>
            </w:r>
          </w:p>
        </w:tc>
        <w:tc>
          <w:tcPr>
            <w:tcW w:w="1662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No. of Years</w:t>
            </w:r>
          </w:p>
        </w:tc>
        <w:tc>
          <w:tcPr>
            <w:tcW w:w="3760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4E7F95" w:rsidRPr="008F6D37" w:rsidTr="004E7F95">
        <w:trPr>
          <w:trHeight w:val="320"/>
          <w:jc w:val="center"/>
        </w:trPr>
        <w:tc>
          <w:tcPr>
            <w:tcW w:w="794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708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2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963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797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To</w:t>
            </w:r>
          </w:p>
        </w:tc>
      </w:tr>
      <w:tr w:rsidR="004E7F95" w:rsidRPr="008F6D37" w:rsidTr="0079267C">
        <w:trPr>
          <w:trHeight w:val="431"/>
          <w:jc w:val="center"/>
        </w:trPr>
        <w:tc>
          <w:tcPr>
            <w:tcW w:w="794" w:type="dxa"/>
          </w:tcPr>
          <w:p w:rsidR="004E7F95" w:rsidRPr="004A4AAA" w:rsidRDefault="00646B9D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4A4AAA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3708" w:type="dxa"/>
          </w:tcPr>
          <w:p w:rsidR="004E7F95" w:rsidRPr="004A4AAA" w:rsidRDefault="00646B9D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Member core committee (R&amp;C) purchase</w:t>
            </w:r>
          </w:p>
        </w:tc>
        <w:tc>
          <w:tcPr>
            <w:tcW w:w="1662" w:type="dxa"/>
          </w:tcPr>
          <w:p w:rsidR="004E7F95" w:rsidRPr="004A4AAA" w:rsidRDefault="00646B9D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1.5</w:t>
            </w:r>
          </w:p>
        </w:tc>
        <w:tc>
          <w:tcPr>
            <w:tcW w:w="1963" w:type="dxa"/>
          </w:tcPr>
          <w:p w:rsidR="004E7F95" w:rsidRPr="004A4AAA" w:rsidRDefault="00E2132C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18-07-2016</w:t>
            </w:r>
          </w:p>
        </w:tc>
        <w:tc>
          <w:tcPr>
            <w:tcW w:w="1797" w:type="dxa"/>
          </w:tcPr>
          <w:p w:rsidR="004E7F95" w:rsidRPr="004A4AAA" w:rsidRDefault="00E2132C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Till date</w:t>
            </w:r>
          </w:p>
        </w:tc>
      </w:tr>
      <w:tr w:rsidR="00067C5D" w:rsidRPr="008F6D37" w:rsidTr="0079267C">
        <w:trPr>
          <w:trHeight w:val="431"/>
          <w:jc w:val="center"/>
        </w:trPr>
        <w:tc>
          <w:tcPr>
            <w:tcW w:w="794" w:type="dxa"/>
          </w:tcPr>
          <w:p w:rsidR="00067C5D" w:rsidRPr="004A4AAA" w:rsidRDefault="00067C5D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4A4AAA">
              <w:rPr>
                <w:rFonts w:ascii="Arial Narrow" w:hAnsi="Arial Narrow"/>
                <w:b/>
                <w:sz w:val="20"/>
                <w:szCs w:val="20"/>
              </w:rPr>
              <w:lastRenderedPageBreak/>
              <w:t>2</w:t>
            </w:r>
          </w:p>
        </w:tc>
        <w:tc>
          <w:tcPr>
            <w:tcW w:w="3708" w:type="dxa"/>
          </w:tcPr>
          <w:p w:rsidR="00067C5D" w:rsidRPr="004A4AAA" w:rsidRDefault="00067C5D" w:rsidP="007B55B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Nodal officer DeitY</w:t>
            </w:r>
          </w:p>
        </w:tc>
        <w:tc>
          <w:tcPr>
            <w:tcW w:w="1662" w:type="dxa"/>
          </w:tcPr>
          <w:p w:rsidR="00067C5D" w:rsidRPr="004A4AAA" w:rsidRDefault="00067C5D" w:rsidP="007B55B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63" w:type="dxa"/>
          </w:tcPr>
          <w:p w:rsidR="00067C5D" w:rsidRPr="004A4AAA" w:rsidRDefault="00067C5D" w:rsidP="007B55B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16-02</w:t>
            </w:r>
            <w:r w:rsidRPr="004A4AAA">
              <w:rPr>
                <w:rFonts w:ascii="Arial Narrow" w:hAnsi="Arial Narrow"/>
                <w:sz w:val="20"/>
                <w:szCs w:val="20"/>
              </w:rPr>
              <w:t>-201</w:t>
            </w:r>
            <w:r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797" w:type="dxa"/>
          </w:tcPr>
          <w:p w:rsidR="00067C5D" w:rsidRPr="004A4AAA" w:rsidRDefault="00067C5D" w:rsidP="007B55B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Till date</w:t>
            </w:r>
          </w:p>
        </w:tc>
      </w:tr>
      <w:tr w:rsidR="00067C5D" w:rsidRPr="008F6D37" w:rsidTr="0079267C">
        <w:trPr>
          <w:trHeight w:val="431"/>
          <w:jc w:val="center"/>
        </w:trPr>
        <w:tc>
          <w:tcPr>
            <w:tcW w:w="794" w:type="dxa"/>
          </w:tcPr>
          <w:p w:rsidR="00067C5D" w:rsidRPr="004A4AAA" w:rsidRDefault="00067C5D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3708" w:type="dxa"/>
          </w:tcPr>
          <w:p w:rsidR="00067C5D" w:rsidRPr="004A4AAA" w:rsidRDefault="00067C5D" w:rsidP="00646B9D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Member, SMPC</w:t>
            </w:r>
          </w:p>
        </w:tc>
        <w:tc>
          <w:tcPr>
            <w:tcW w:w="1662" w:type="dxa"/>
          </w:tcPr>
          <w:p w:rsidR="00067C5D" w:rsidRPr="004A4AAA" w:rsidRDefault="00067C5D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 xml:space="preserve">2 </w:t>
            </w:r>
          </w:p>
        </w:tc>
        <w:tc>
          <w:tcPr>
            <w:tcW w:w="1963" w:type="dxa"/>
          </w:tcPr>
          <w:p w:rsidR="00067C5D" w:rsidRPr="004A4AAA" w:rsidRDefault="00067C5D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07-07-2014</w:t>
            </w:r>
          </w:p>
        </w:tc>
        <w:tc>
          <w:tcPr>
            <w:tcW w:w="1797" w:type="dxa"/>
          </w:tcPr>
          <w:p w:rsidR="00067C5D" w:rsidRPr="004A4AAA" w:rsidRDefault="00067C5D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A4AAA">
              <w:rPr>
                <w:rFonts w:ascii="Arial Narrow" w:hAnsi="Arial Narrow"/>
                <w:sz w:val="20"/>
                <w:szCs w:val="20"/>
              </w:rPr>
              <w:t>04-07-201</w:t>
            </w:r>
            <w:r>
              <w:rPr>
                <w:rFonts w:ascii="Arial Narrow" w:hAnsi="Arial Narrow"/>
                <w:sz w:val="20"/>
                <w:szCs w:val="20"/>
              </w:rPr>
              <w:t>6</w:t>
            </w: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 xml:space="preserve">Departmental activities identified by HODs like lab in charge, or department level committee for a min period of 1 yr. </w:t>
      </w:r>
      <w:r w:rsidRPr="008F6D37">
        <w:rPr>
          <w:rFonts w:ascii="Arial Narrow" w:hAnsi="Arial Narrow"/>
          <w:b/>
          <w:sz w:val="24"/>
          <w:szCs w:val="24"/>
        </w:rPr>
        <w:t>[Max 3 Credit Points since last promotion]</w:t>
      </w:r>
    </w:p>
    <w:tbl>
      <w:tblPr>
        <w:tblW w:w="99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93"/>
        <w:gridCol w:w="3704"/>
        <w:gridCol w:w="1660"/>
        <w:gridCol w:w="1961"/>
        <w:gridCol w:w="1796"/>
      </w:tblGrid>
      <w:tr w:rsidR="004E7F95" w:rsidRPr="008F6D37" w:rsidTr="00F9639B">
        <w:trPr>
          <w:trHeight w:val="303"/>
          <w:jc w:val="center"/>
        </w:trPr>
        <w:tc>
          <w:tcPr>
            <w:tcW w:w="793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3704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Activity</w:t>
            </w:r>
          </w:p>
        </w:tc>
        <w:tc>
          <w:tcPr>
            <w:tcW w:w="1660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No. of Years</w:t>
            </w:r>
          </w:p>
        </w:tc>
        <w:tc>
          <w:tcPr>
            <w:tcW w:w="3757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Period </w:t>
            </w:r>
          </w:p>
        </w:tc>
      </w:tr>
      <w:tr w:rsidR="004E7F95" w:rsidRPr="008F6D37" w:rsidTr="004E7F95">
        <w:trPr>
          <w:trHeight w:val="303"/>
          <w:jc w:val="center"/>
        </w:trPr>
        <w:tc>
          <w:tcPr>
            <w:tcW w:w="793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704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0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961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From</w:t>
            </w:r>
          </w:p>
        </w:tc>
        <w:tc>
          <w:tcPr>
            <w:tcW w:w="1796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To</w:t>
            </w:r>
          </w:p>
        </w:tc>
      </w:tr>
      <w:tr w:rsidR="004E7F95" w:rsidRPr="008F6D37" w:rsidTr="0079267C">
        <w:trPr>
          <w:trHeight w:val="359"/>
          <w:jc w:val="center"/>
        </w:trPr>
        <w:tc>
          <w:tcPr>
            <w:tcW w:w="793" w:type="dxa"/>
          </w:tcPr>
          <w:p w:rsidR="004E7F95" w:rsidRPr="00457609" w:rsidRDefault="00E2132C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457609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3704" w:type="dxa"/>
          </w:tcPr>
          <w:p w:rsidR="004E7F95" w:rsidRPr="00457609" w:rsidRDefault="00E2132C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OC, V&amp;V Lab</w:t>
            </w:r>
          </w:p>
        </w:tc>
        <w:tc>
          <w:tcPr>
            <w:tcW w:w="1660" w:type="dxa"/>
          </w:tcPr>
          <w:p w:rsidR="004E7F95" w:rsidRPr="00457609" w:rsidRDefault="00E2132C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61" w:type="dxa"/>
          </w:tcPr>
          <w:p w:rsidR="004E7F95" w:rsidRPr="00457609" w:rsidRDefault="00F9639B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05-07-2016</w:t>
            </w:r>
          </w:p>
        </w:tc>
        <w:tc>
          <w:tcPr>
            <w:tcW w:w="1796" w:type="dxa"/>
          </w:tcPr>
          <w:p w:rsidR="004E7F95" w:rsidRPr="00457609" w:rsidRDefault="00F9639B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Till date</w:t>
            </w:r>
          </w:p>
        </w:tc>
      </w:tr>
      <w:tr w:rsidR="00F9639B" w:rsidRPr="008F6D37" w:rsidTr="0079267C">
        <w:trPr>
          <w:trHeight w:val="359"/>
          <w:jc w:val="center"/>
        </w:trPr>
        <w:tc>
          <w:tcPr>
            <w:tcW w:w="793" w:type="dxa"/>
          </w:tcPr>
          <w:p w:rsidR="00F9639B" w:rsidRPr="00457609" w:rsidRDefault="00F9639B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457609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3704" w:type="dxa"/>
          </w:tcPr>
          <w:p w:rsidR="00F9639B" w:rsidRPr="00457609" w:rsidRDefault="00F9639B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Incharge, Seminar Management</w:t>
            </w:r>
          </w:p>
        </w:tc>
        <w:tc>
          <w:tcPr>
            <w:tcW w:w="1660" w:type="dxa"/>
          </w:tcPr>
          <w:p w:rsidR="00F9639B" w:rsidRPr="00457609" w:rsidRDefault="00F9639B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961" w:type="dxa"/>
          </w:tcPr>
          <w:p w:rsidR="00F9639B" w:rsidRPr="00457609" w:rsidRDefault="00F9639B" w:rsidP="0021353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05-07-2016</w:t>
            </w:r>
          </w:p>
        </w:tc>
        <w:tc>
          <w:tcPr>
            <w:tcW w:w="1796" w:type="dxa"/>
          </w:tcPr>
          <w:p w:rsidR="00F9639B" w:rsidRPr="00457609" w:rsidRDefault="00F9639B" w:rsidP="0021353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Till date</w:t>
            </w:r>
          </w:p>
        </w:tc>
      </w:tr>
      <w:tr w:rsidR="00F9639B" w:rsidRPr="008F6D37" w:rsidTr="0079267C">
        <w:trPr>
          <w:trHeight w:val="359"/>
          <w:jc w:val="center"/>
        </w:trPr>
        <w:tc>
          <w:tcPr>
            <w:tcW w:w="793" w:type="dxa"/>
          </w:tcPr>
          <w:p w:rsidR="00F9639B" w:rsidRPr="00457609" w:rsidRDefault="00F9639B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457609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3704" w:type="dxa"/>
          </w:tcPr>
          <w:p w:rsidR="00F9639B" w:rsidRPr="00457609" w:rsidRDefault="00F9639B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Convener, Faculty Meeting</w:t>
            </w:r>
          </w:p>
        </w:tc>
        <w:tc>
          <w:tcPr>
            <w:tcW w:w="1660" w:type="dxa"/>
          </w:tcPr>
          <w:p w:rsidR="00F9639B" w:rsidRPr="00457609" w:rsidRDefault="00F9639B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961" w:type="dxa"/>
          </w:tcPr>
          <w:p w:rsidR="00F9639B" w:rsidRPr="00457609" w:rsidRDefault="00F9639B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02-07-2012</w:t>
            </w:r>
          </w:p>
        </w:tc>
        <w:tc>
          <w:tcPr>
            <w:tcW w:w="1796" w:type="dxa"/>
          </w:tcPr>
          <w:p w:rsidR="00F9639B" w:rsidRPr="00457609" w:rsidRDefault="00F9639B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457609">
              <w:rPr>
                <w:rFonts w:ascii="Arial Narrow" w:hAnsi="Arial Narrow"/>
                <w:sz w:val="20"/>
                <w:szCs w:val="20"/>
              </w:rPr>
              <w:t>07-07-2014</w:t>
            </w: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 xml:space="preserve">Workshop/FDP/Short term courses of min 05 working days duration offered as coordinator or convener </w:t>
      </w:r>
      <w:r w:rsidRPr="008F6D37">
        <w:rPr>
          <w:rFonts w:ascii="Arial Narrow" w:hAnsi="Arial Narrow"/>
          <w:b/>
          <w:sz w:val="24"/>
          <w:szCs w:val="24"/>
        </w:rPr>
        <w:t>[Max 8 Credit Points since last promotion]</w:t>
      </w:r>
    </w:p>
    <w:tbl>
      <w:tblPr>
        <w:tblW w:w="99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44"/>
        <w:gridCol w:w="1230"/>
        <w:gridCol w:w="2036"/>
        <w:gridCol w:w="782"/>
        <w:gridCol w:w="897"/>
        <w:gridCol w:w="1344"/>
        <w:gridCol w:w="1511"/>
        <w:gridCol w:w="1299"/>
      </w:tblGrid>
      <w:tr w:rsidR="004E7F95" w:rsidRPr="008F6D37" w:rsidTr="009E702F">
        <w:trPr>
          <w:trHeight w:val="273"/>
          <w:jc w:val="center"/>
        </w:trPr>
        <w:tc>
          <w:tcPr>
            <w:tcW w:w="844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230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2036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1679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  Period</w:t>
            </w:r>
          </w:p>
        </w:tc>
        <w:tc>
          <w:tcPr>
            <w:tcW w:w="1344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1511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Sponsored by</w:t>
            </w:r>
          </w:p>
        </w:tc>
        <w:tc>
          <w:tcPr>
            <w:tcW w:w="1299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Amount 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[in lakhs]</w:t>
            </w:r>
          </w:p>
        </w:tc>
      </w:tr>
      <w:tr w:rsidR="004E7F95" w:rsidRPr="008F6D37" w:rsidTr="009E702F">
        <w:trPr>
          <w:trHeight w:val="273"/>
          <w:jc w:val="center"/>
        </w:trPr>
        <w:tc>
          <w:tcPr>
            <w:tcW w:w="844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230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36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782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897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344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511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299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4E7F95" w:rsidRPr="008F6D37" w:rsidTr="009E702F">
        <w:trPr>
          <w:trHeight w:val="461"/>
          <w:jc w:val="center"/>
        </w:trPr>
        <w:tc>
          <w:tcPr>
            <w:tcW w:w="844" w:type="dxa"/>
          </w:tcPr>
          <w:p w:rsidR="004E7F95" w:rsidRPr="00BD62F0" w:rsidRDefault="00527D48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1230" w:type="dxa"/>
          </w:tcPr>
          <w:p w:rsidR="004E7F95" w:rsidRPr="009E702F" w:rsidRDefault="00527D48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Co-ordinator</w:t>
            </w:r>
          </w:p>
        </w:tc>
        <w:tc>
          <w:tcPr>
            <w:tcW w:w="2036" w:type="dxa"/>
          </w:tcPr>
          <w:p w:rsidR="004E7F95" w:rsidRPr="009E702F" w:rsidRDefault="00527D48" w:rsidP="00527D4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Enhancing Skill for Enterprise Scale Application Development ((ES)2AD)-2016</w:t>
            </w:r>
            <w:r w:rsidR="00D72A79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D72A79" w:rsidRPr="00D72A79">
              <w:rPr>
                <w:rFonts w:ascii="Arial Narrow" w:hAnsi="Arial Narrow"/>
                <w:sz w:val="20"/>
                <w:szCs w:val="20"/>
              </w:rPr>
              <w:t>(Core Java)</w:t>
            </w:r>
          </w:p>
        </w:tc>
        <w:tc>
          <w:tcPr>
            <w:tcW w:w="782" w:type="dxa"/>
          </w:tcPr>
          <w:p w:rsidR="004E7F95" w:rsidRPr="009E702F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 xml:space="preserve">20 </w:t>
            </w:r>
            <w:r w:rsidR="00527D48" w:rsidRPr="009E702F">
              <w:rPr>
                <w:rFonts w:ascii="Arial Narrow" w:hAnsi="Arial Narrow"/>
                <w:sz w:val="20"/>
                <w:szCs w:val="20"/>
              </w:rPr>
              <w:t>June-2016</w:t>
            </w:r>
          </w:p>
        </w:tc>
        <w:tc>
          <w:tcPr>
            <w:tcW w:w="897" w:type="dxa"/>
          </w:tcPr>
          <w:p w:rsidR="004E7F95" w:rsidRPr="009E702F" w:rsidRDefault="003D37A2" w:rsidP="003D37A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25</w:t>
            </w:r>
            <w:r w:rsidR="00E31181" w:rsidRPr="009E702F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527D48" w:rsidRPr="009E702F">
              <w:rPr>
                <w:rFonts w:ascii="Arial Narrow" w:hAnsi="Arial Narrow"/>
                <w:sz w:val="20"/>
                <w:szCs w:val="20"/>
              </w:rPr>
              <w:t>Ju</w:t>
            </w:r>
            <w:r>
              <w:rPr>
                <w:rFonts w:ascii="Arial Narrow" w:hAnsi="Arial Narrow"/>
                <w:sz w:val="20"/>
                <w:szCs w:val="20"/>
              </w:rPr>
              <w:t>ne</w:t>
            </w:r>
            <w:r w:rsidR="00527D48" w:rsidRPr="009E702F">
              <w:rPr>
                <w:rFonts w:ascii="Arial Narrow" w:hAnsi="Arial Narrow"/>
                <w:sz w:val="20"/>
                <w:szCs w:val="20"/>
              </w:rPr>
              <w:t>-2016</w:t>
            </w:r>
          </w:p>
        </w:tc>
        <w:tc>
          <w:tcPr>
            <w:tcW w:w="1344" w:type="dxa"/>
          </w:tcPr>
          <w:p w:rsidR="004E7F95" w:rsidRPr="009E702F" w:rsidRDefault="00527D48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CSED, MNNIT Allahabad</w:t>
            </w:r>
          </w:p>
        </w:tc>
        <w:tc>
          <w:tcPr>
            <w:tcW w:w="1511" w:type="dxa"/>
          </w:tcPr>
          <w:p w:rsidR="004E7F95" w:rsidRPr="009E702F" w:rsidRDefault="00527D48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Self-Financed</w:t>
            </w:r>
          </w:p>
        </w:tc>
        <w:tc>
          <w:tcPr>
            <w:tcW w:w="1299" w:type="dxa"/>
          </w:tcPr>
          <w:p w:rsidR="004E7F95" w:rsidRPr="009E702F" w:rsidRDefault="003D37A2" w:rsidP="003D37A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="00527D48" w:rsidRPr="009E702F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</w:rPr>
              <w:t>58</w:t>
            </w:r>
          </w:p>
        </w:tc>
      </w:tr>
      <w:tr w:rsidR="00D72A79" w:rsidRPr="008F6D37" w:rsidTr="009E702F">
        <w:trPr>
          <w:trHeight w:val="461"/>
          <w:jc w:val="center"/>
        </w:trPr>
        <w:tc>
          <w:tcPr>
            <w:tcW w:w="844" w:type="dxa"/>
          </w:tcPr>
          <w:p w:rsidR="00D72A79" w:rsidRPr="00BD62F0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1230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Co-ordinator</w:t>
            </w:r>
          </w:p>
        </w:tc>
        <w:tc>
          <w:tcPr>
            <w:tcW w:w="2036" w:type="dxa"/>
          </w:tcPr>
          <w:p w:rsidR="00D72A79" w:rsidRPr="009E702F" w:rsidRDefault="00D72A79" w:rsidP="00D72A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Enhancing Skill for Enterprise Scale Application Development ((ES)2AD)-2016</w:t>
            </w:r>
            <w:r>
              <w:rPr>
                <w:rFonts w:ascii="Arial Narrow" w:hAnsi="Arial Narrow"/>
                <w:sz w:val="20"/>
                <w:szCs w:val="20"/>
              </w:rPr>
              <w:t xml:space="preserve"> (advanced Java)</w:t>
            </w:r>
          </w:p>
        </w:tc>
        <w:tc>
          <w:tcPr>
            <w:tcW w:w="782" w:type="dxa"/>
          </w:tcPr>
          <w:p w:rsidR="00D72A79" w:rsidRPr="009E702F" w:rsidRDefault="003D37A2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27 June </w:t>
            </w:r>
            <w:r w:rsidR="00D72A79" w:rsidRPr="009E702F"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897" w:type="dxa"/>
          </w:tcPr>
          <w:p w:rsidR="00D72A79" w:rsidRPr="009E702F" w:rsidRDefault="003D37A2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02 </w:t>
            </w:r>
            <w:r w:rsidR="00D72A79" w:rsidRPr="009E702F">
              <w:rPr>
                <w:rFonts w:ascii="Arial Narrow" w:hAnsi="Arial Narrow"/>
                <w:sz w:val="20"/>
                <w:szCs w:val="20"/>
              </w:rPr>
              <w:t xml:space="preserve"> July-2016</w:t>
            </w:r>
          </w:p>
        </w:tc>
        <w:tc>
          <w:tcPr>
            <w:tcW w:w="1344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CSED, MNNIT Allahabad</w:t>
            </w:r>
          </w:p>
        </w:tc>
        <w:tc>
          <w:tcPr>
            <w:tcW w:w="1511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Self-Financed</w:t>
            </w:r>
          </w:p>
        </w:tc>
        <w:tc>
          <w:tcPr>
            <w:tcW w:w="1299" w:type="dxa"/>
          </w:tcPr>
          <w:p w:rsidR="00D72A79" w:rsidRPr="009E702F" w:rsidRDefault="003D37A2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9E702F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</w:rPr>
              <w:t>58</w:t>
            </w:r>
          </w:p>
        </w:tc>
      </w:tr>
      <w:tr w:rsidR="00D72A79" w:rsidRPr="008F6D37" w:rsidTr="009E702F">
        <w:trPr>
          <w:trHeight w:val="461"/>
          <w:jc w:val="center"/>
        </w:trPr>
        <w:tc>
          <w:tcPr>
            <w:tcW w:w="844" w:type="dxa"/>
          </w:tcPr>
          <w:p w:rsidR="00D72A79" w:rsidRPr="00BD62F0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1230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Co-ordinator</w:t>
            </w:r>
          </w:p>
        </w:tc>
        <w:tc>
          <w:tcPr>
            <w:tcW w:w="2036" w:type="dxa"/>
          </w:tcPr>
          <w:p w:rsidR="00D72A79" w:rsidRPr="009E702F" w:rsidRDefault="00D72A79" w:rsidP="00D72A79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Enhancing Skill for Enterprise Scale Application Development ((ES)2AD)-2016</w:t>
            </w:r>
            <w:r>
              <w:rPr>
                <w:rFonts w:ascii="Arial Narrow" w:hAnsi="Arial Narrow"/>
                <w:sz w:val="20"/>
                <w:szCs w:val="20"/>
              </w:rPr>
              <w:t xml:space="preserve"> (Design Patterns)</w:t>
            </w:r>
          </w:p>
        </w:tc>
        <w:tc>
          <w:tcPr>
            <w:tcW w:w="782" w:type="dxa"/>
          </w:tcPr>
          <w:p w:rsidR="00D72A79" w:rsidRPr="009E702F" w:rsidRDefault="003D37A2" w:rsidP="003D37A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04 </w:t>
            </w:r>
            <w:r w:rsidR="00D72A79" w:rsidRPr="009E702F">
              <w:rPr>
                <w:rFonts w:ascii="Arial Narrow" w:hAnsi="Arial Narrow"/>
                <w:sz w:val="20"/>
                <w:szCs w:val="20"/>
              </w:rPr>
              <w:t>Ju</w:t>
            </w:r>
            <w:r>
              <w:rPr>
                <w:rFonts w:ascii="Arial Narrow" w:hAnsi="Arial Narrow"/>
                <w:sz w:val="20"/>
                <w:szCs w:val="20"/>
              </w:rPr>
              <w:t>ly</w:t>
            </w:r>
            <w:r w:rsidR="00D72A79" w:rsidRPr="009E702F">
              <w:rPr>
                <w:rFonts w:ascii="Arial Narrow" w:hAnsi="Arial Narrow"/>
                <w:sz w:val="20"/>
                <w:szCs w:val="20"/>
              </w:rPr>
              <w:t>-2016</w:t>
            </w:r>
          </w:p>
        </w:tc>
        <w:tc>
          <w:tcPr>
            <w:tcW w:w="897" w:type="dxa"/>
          </w:tcPr>
          <w:p w:rsidR="00D72A79" w:rsidRPr="009E702F" w:rsidRDefault="003D37A2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09</w:t>
            </w:r>
            <w:r w:rsidR="00D72A79" w:rsidRPr="009E702F">
              <w:rPr>
                <w:rFonts w:ascii="Arial Narrow" w:hAnsi="Arial Narrow"/>
                <w:sz w:val="20"/>
                <w:szCs w:val="20"/>
              </w:rPr>
              <w:t xml:space="preserve"> July-2016</w:t>
            </w:r>
          </w:p>
        </w:tc>
        <w:tc>
          <w:tcPr>
            <w:tcW w:w="1344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CSED, MNNIT Allahabad</w:t>
            </w:r>
          </w:p>
        </w:tc>
        <w:tc>
          <w:tcPr>
            <w:tcW w:w="1511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Self-Financed</w:t>
            </w:r>
          </w:p>
        </w:tc>
        <w:tc>
          <w:tcPr>
            <w:tcW w:w="1299" w:type="dxa"/>
          </w:tcPr>
          <w:p w:rsidR="00D72A79" w:rsidRPr="009E702F" w:rsidRDefault="003D37A2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9E702F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</w:rPr>
              <w:t>58</w:t>
            </w:r>
          </w:p>
        </w:tc>
      </w:tr>
      <w:tr w:rsidR="00D72A79" w:rsidRPr="008F6D37" w:rsidTr="009E702F">
        <w:trPr>
          <w:trHeight w:val="461"/>
          <w:jc w:val="center"/>
        </w:trPr>
        <w:tc>
          <w:tcPr>
            <w:tcW w:w="844" w:type="dxa"/>
          </w:tcPr>
          <w:p w:rsidR="00D72A79" w:rsidRPr="00BD62F0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1230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Co-ordinator</w:t>
            </w:r>
          </w:p>
        </w:tc>
        <w:tc>
          <w:tcPr>
            <w:tcW w:w="2036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Enhancing Skill for Enterprise Scale Application Development ((ES)2AD)-2016</w:t>
            </w:r>
            <w:r>
              <w:rPr>
                <w:rFonts w:ascii="Arial Narrow" w:hAnsi="Arial Narrow"/>
                <w:sz w:val="20"/>
                <w:szCs w:val="20"/>
              </w:rPr>
              <w:t xml:space="preserve"> (Frameworks)</w:t>
            </w:r>
          </w:p>
        </w:tc>
        <w:tc>
          <w:tcPr>
            <w:tcW w:w="782" w:type="dxa"/>
          </w:tcPr>
          <w:p w:rsidR="00D72A79" w:rsidRPr="009E702F" w:rsidRDefault="003D37A2" w:rsidP="003D37A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11</w:t>
            </w:r>
            <w:r w:rsidR="00D72A79" w:rsidRPr="009E702F">
              <w:rPr>
                <w:rFonts w:ascii="Arial Narrow" w:hAnsi="Arial Narrow"/>
                <w:sz w:val="20"/>
                <w:szCs w:val="20"/>
              </w:rPr>
              <w:t xml:space="preserve"> Ju</w:t>
            </w:r>
            <w:r>
              <w:rPr>
                <w:rFonts w:ascii="Arial Narrow" w:hAnsi="Arial Narrow"/>
                <w:sz w:val="20"/>
                <w:szCs w:val="20"/>
              </w:rPr>
              <w:t>ly</w:t>
            </w:r>
            <w:r w:rsidR="00D72A79" w:rsidRPr="009E702F">
              <w:rPr>
                <w:rFonts w:ascii="Arial Narrow" w:hAnsi="Arial Narrow"/>
                <w:sz w:val="20"/>
                <w:szCs w:val="20"/>
              </w:rPr>
              <w:t>-2016</w:t>
            </w:r>
          </w:p>
        </w:tc>
        <w:tc>
          <w:tcPr>
            <w:tcW w:w="897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16 July-2016</w:t>
            </w:r>
          </w:p>
        </w:tc>
        <w:tc>
          <w:tcPr>
            <w:tcW w:w="1344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CSED, MNNIT Allahabad</w:t>
            </w:r>
          </w:p>
        </w:tc>
        <w:tc>
          <w:tcPr>
            <w:tcW w:w="1511" w:type="dxa"/>
          </w:tcPr>
          <w:p w:rsidR="00D72A79" w:rsidRPr="009E702F" w:rsidRDefault="00D72A79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Self-Financed</w:t>
            </w:r>
          </w:p>
        </w:tc>
        <w:tc>
          <w:tcPr>
            <w:tcW w:w="1299" w:type="dxa"/>
          </w:tcPr>
          <w:p w:rsidR="00D72A79" w:rsidRPr="009E702F" w:rsidRDefault="003D37A2" w:rsidP="004A3F4B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9E702F">
              <w:rPr>
                <w:rFonts w:ascii="Arial Narrow" w:hAnsi="Arial Narrow"/>
                <w:sz w:val="20"/>
                <w:szCs w:val="20"/>
              </w:rPr>
              <w:t>.</w:t>
            </w:r>
            <w:r>
              <w:rPr>
                <w:rFonts w:ascii="Arial Narrow" w:hAnsi="Arial Narrow"/>
                <w:sz w:val="20"/>
                <w:szCs w:val="20"/>
              </w:rPr>
              <w:t>58</w:t>
            </w:r>
          </w:p>
        </w:tc>
      </w:tr>
      <w:tr w:rsidR="00D72A79" w:rsidRPr="008F6D37" w:rsidTr="009E702F">
        <w:trPr>
          <w:trHeight w:val="461"/>
          <w:jc w:val="center"/>
        </w:trPr>
        <w:tc>
          <w:tcPr>
            <w:tcW w:w="844" w:type="dxa"/>
          </w:tcPr>
          <w:p w:rsidR="00D72A79" w:rsidRPr="00BD62F0" w:rsidRDefault="00D72A79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1230" w:type="dxa"/>
          </w:tcPr>
          <w:p w:rsidR="00D72A79" w:rsidRPr="009E702F" w:rsidRDefault="00D72A79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Co-ordinator</w:t>
            </w:r>
          </w:p>
        </w:tc>
        <w:tc>
          <w:tcPr>
            <w:tcW w:w="2036" w:type="dxa"/>
          </w:tcPr>
          <w:p w:rsidR="00D72A79" w:rsidRPr="009E702F" w:rsidRDefault="00D72A79" w:rsidP="00527D4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NMEICT-2014</w:t>
            </w:r>
          </w:p>
        </w:tc>
        <w:tc>
          <w:tcPr>
            <w:tcW w:w="782" w:type="dxa"/>
          </w:tcPr>
          <w:p w:rsidR="00D72A79" w:rsidRPr="009E702F" w:rsidRDefault="00D72A79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29 August-2014</w:t>
            </w:r>
          </w:p>
        </w:tc>
        <w:tc>
          <w:tcPr>
            <w:tcW w:w="897" w:type="dxa"/>
          </w:tcPr>
          <w:p w:rsidR="00D72A79" w:rsidRPr="009E702F" w:rsidRDefault="00D72A79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30 August-2014</w:t>
            </w:r>
          </w:p>
        </w:tc>
        <w:tc>
          <w:tcPr>
            <w:tcW w:w="1344" w:type="dxa"/>
          </w:tcPr>
          <w:p w:rsidR="00D72A79" w:rsidRPr="009E702F" w:rsidRDefault="00D72A79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CSED, MNNIT Allahabad</w:t>
            </w:r>
          </w:p>
        </w:tc>
        <w:tc>
          <w:tcPr>
            <w:tcW w:w="1511" w:type="dxa"/>
          </w:tcPr>
          <w:p w:rsidR="00D72A79" w:rsidRPr="009E702F" w:rsidRDefault="00D72A79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MHRD</w:t>
            </w:r>
          </w:p>
        </w:tc>
        <w:tc>
          <w:tcPr>
            <w:tcW w:w="1299" w:type="dxa"/>
          </w:tcPr>
          <w:p w:rsidR="00D72A79" w:rsidRPr="009E702F" w:rsidRDefault="00D72A79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E702F">
              <w:rPr>
                <w:rFonts w:ascii="Arial Narrow" w:hAnsi="Arial Narrow"/>
                <w:sz w:val="20"/>
                <w:szCs w:val="20"/>
              </w:rPr>
              <w:t>3.22</w:t>
            </w: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 w:cs="Arial"/>
        </w:rPr>
        <w:t xml:space="preserve">For conducting National Programs like GIAN etc. as course coordinator  </w:t>
      </w:r>
      <w:r w:rsidRPr="008F6D37">
        <w:rPr>
          <w:rFonts w:ascii="Arial Narrow" w:hAnsi="Arial Narrow" w:cs="Arial"/>
          <w:b/>
          <w:bCs/>
        </w:rPr>
        <w:t>[Max 4 Credit Points (of 2 weeks duration) / Max 2 Credit Points (for 1 week duration) since last promotion]</w:t>
      </w:r>
    </w:p>
    <w:p w:rsidR="004E7F95" w:rsidRPr="008F6D37" w:rsidRDefault="004E7F95" w:rsidP="004E7F95">
      <w:pPr>
        <w:pStyle w:val="ListParagraph"/>
        <w:spacing w:after="0" w:line="240" w:lineRule="auto"/>
        <w:ind w:left="539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>[a] Programs of 2 weeks duration</w:t>
      </w:r>
    </w:p>
    <w:tbl>
      <w:tblPr>
        <w:tblW w:w="990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18"/>
        <w:gridCol w:w="1407"/>
        <w:gridCol w:w="1607"/>
        <w:gridCol w:w="840"/>
        <w:gridCol w:w="840"/>
        <w:gridCol w:w="2128"/>
        <w:gridCol w:w="2067"/>
      </w:tblGrid>
      <w:tr w:rsidR="004E7F95" w:rsidRPr="008F6D37" w:rsidTr="004E7F95">
        <w:trPr>
          <w:trHeight w:val="304"/>
          <w:jc w:val="center"/>
        </w:trPr>
        <w:tc>
          <w:tcPr>
            <w:tcW w:w="1018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407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607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Name of Program </w:t>
            </w:r>
          </w:p>
        </w:tc>
        <w:tc>
          <w:tcPr>
            <w:tcW w:w="1680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 Period</w:t>
            </w:r>
          </w:p>
        </w:tc>
        <w:tc>
          <w:tcPr>
            <w:tcW w:w="2128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2067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Sponsored by</w:t>
            </w:r>
          </w:p>
        </w:tc>
      </w:tr>
      <w:tr w:rsidR="004E7F95" w:rsidRPr="008F6D37" w:rsidTr="004E7F95">
        <w:trPr>
          <w:trHeight w:val="304"/>
          <w:jc w:val="center"/>
        </w:trPr>
        <w:tc>
          <w:tcPr>
            <w:tcW w:w="1018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07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07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84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84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2128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67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4E7F95" w:rsidRPr="008F6D37" w:rsidTr="004E7F95">
        <w:trPr>
          <w:trHeight w:val="514"/>
          <w:jc w:val="center"/>
        </w:trPr>
        <w:tc>
          <w:tcPr>
            <w:tcW w:w="1018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07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7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40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28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7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spacing w:after="0" w:line="240" w:lineRule="auto"/>
        <w:ind w:left="539"/>
        <w:rPr>
          <w:rFonts w:ascii="Arial Narrow" w:hAnsi="Arial Narrow"/>
          <w:bCs/>
          <w:sz w:val="24"/>
          <w:szCs w:val="24"/>
        </w:rPr>
      </w:pPr>
      <w:r w:rsidRPr="008F6D37">
        <w:rPr>
          <w:rFonts w:ascii="Arial Narrow" w:hAnsi="Arial Narrow"/>
          <w:bCs/>
          <w:sz w:val="24"/>
          <w:szCs w:val="24"/>
        </w:rPr>
        <w:t>[b] Programs of 1 week duration</w:t>
      </w:r>
    </w:p>
    <w:tbl>
      <w:tblPr>
        <w:tblW w:w="990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18"/>
        <w:gridCol w:w="1407"/>
        <w:gridCol w:w="1608"/>
        <w:gridCol w:w="839"/>
        <w:gridCol w:w="840"/>
        <w:gridCol w:w="2129"/>
        <w:gridCol w:w="2068"/>
      </w:tblGrid>
      <w:tr w:rsidR="004E7F95" w:rsidRPr="008F6D37" w:rsidTr="004E7F95">
        <w:trPr>
          <w:trHeight w:val="310"/>
          <w:jc w:val="center"/>
        </w:trPr>
        <w:tc>
          <w:tcPr>
            <w:tcW w:w="1018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407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608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Name of Program </w:t>
            </w:r>
          </w:p>
        </w:tc>
        <w:tc>
          <w:tcPr>
            <w:tcW w:w="1679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 Period</w:t>
            </w:r>
          </w:p>
        </w:tc>
        <w:tc>
          <w:tcPr>
            <w:tcW w:w="2129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2068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Sponsored by</w:t>
            </w:r>
          </w:p>
        </w:tc>
      </w:tr>
      <w:tr w:rsidR="004E7F95" w:rsidRPr="008F6D37" w:rsidTr="004E7F95">
        <w:trPr>
          <w:trHeight w:val="310"/>
          <w:jc w:val="center"/>
        </w:trPr>
        <w:tc>
          <w:tcPr>
            <w:tcW w:w="1018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07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08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83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83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2129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68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4E7F95" w:rsidRPr="008F6D37" w:rsidTr="004E7F95">
        <w:trPr>
          <w:trHeight w:val="524"/>
          <w:jc w:val="center"/>
        </w:trPr>
        <w:tc>
          <w:tcPr>
            <w:tcW w:w="1018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407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1608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9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39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129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2068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 w:cs="Arial"/>
        </w:rPr>
      </w:pPr>
      <w:r w:rsidRPr="008F6D37">
        <w:rPr>
          <w:rFonts w:ascii="Arial Narrow" w:hAnsi="Arial Narrow" w:cs="Arial"/>
        </w:rPr>
        <w:lastRenderedPageBreak/>
        <w:t xml:space="preserve">National/International Conferences organized as Chairman/Secretary </w:t>
      </w:r>
      <w:r w:rsidRPr="008F6D37">
        <w:rPr>
          <w:rFonts w:ascii="Arial Narrow" w:hAnsi="Arial Narrow" w:cs="Arial"/>
          <w:b/>
          <w:bCs/>
        </w:rPr>
        <w:t>[Max 6 Credit Points since last promotion]</w:t>
      </w:r>
    </w:p>
    <w:tbl>
      <w:tblPr>
        <w:tblW w:w="4937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52"/>
        <w:gridCol w:w="1251"/>
        <w:gridCol w:w="1622"/>
        <w:gridCol w:w="726"/>
        <w:gridCol w:w="636"/>
        <w:gridCol w:w="1881"/>
        <w:gridCol w:w="1828"/>
        <w:gridCol w:w="1528"/>
      </w:tblGrid>
      <w:tr w:rsidR="004E7F95" w:rsidRPr="008F6D37" w:rsidTr="004E7F95">
        <w:trPr>
          <w:trHeight w:val="287"/>
          <w:jc w:val="center"/>
        </w:trPr>
        <w:tc>
          <w:tcPr>
            <w:tcW w:w="275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624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809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Title </w:t>
            </w:r>
          </w:p>
        </w:tc>
        <w:tc>
          <w:tcPr>
            <w:tcW w:w="679" w:type="pct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938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Organised at</w:t>
            </w:r>
          </w:p>
        </w:tc>
        <w:tc>
          <w:tcPr>
            <w:tcW w:w="912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Sponsored by</w:t>
            </w:r>
          </w:p>
        </w:tc>
        <w:tc>
          <w:tcPr>
            <w:tcW w:w="762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National / International</w:t>
            </w:r>
          </w:p>
        </w:tc>
      </w:tr>
      <w:tr w:rsidR="004E7F95" w:rsidRPr="008F6D37" w:rsidTr="004E7F95">
        <w:trPr>
          <w:trHeight w:val="287"/>
          <w:jc w:val="center"/>
        </w:trPr>
        <w:tc>
          <w:tcPr>
            <w:tcW w:w="275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24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809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362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317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938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912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762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4E7F95" w:rsidRPr="008F6D37" w:rsidTr="006F34E5">
        <w:trPr>
          <w:trHeight w:val="284"/>
          <w:jc w:val="center"/>
        </w:trPr>
        <w:tc>
          <w:tcPr>
            <w:tcW w:w="275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624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809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62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317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38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912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62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 w:cs="Arial"/>
        </w:rPr>
      </w:pPr>
      <w:r w:rsidRPr="008F6D37">
        <w:rPr>
          <w:rFonts w:ascii="Arial Narrow" w:hAnsi="Arial Narrow" w:cs="Arial"/>
        </w:rPr>
        <w:t xml:space="preserve">Length of service over and above the relevant minimum teaching experience required for a given cadre </w:t>
      </w:r>
      <w:r w:rsidRPr="008F6D37">
        <w:rPr>
          <w:rFonts w:ascii="Arial Narrow" w:hAnsi="Arial Narrow" w:cs="Arial"/>
          <w:b/>
          <w:bCs/>
        </w:rPr>
        <w:t>[Max 10 Credit Points since last promotion]</w:t>
      </w:r>
    </w:p>
    <w:tbl>
      <w:tblPr>
        <w:tblW w:w="4926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84"/>
        <w:gridCol w:w="2476"/>
        <w:gridCol w:w="2729"/>
        <w:gridCol w:w="4013"/>
      </w:tblGrid>
      <w:tr w:rsidR="004E7F95" w:rsidRPr="008F6D37" w:rsidTr="004E7F95">
        <w:trPr>
          <w:trHeight w:val="583"/>
          <w:jc w:val="center"/>
        </w:trPr>
        <w:tc>
          <w:tcPr>
            <w:tcW w:w="392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238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Current cadre</w:t>
            </w:r>
          </w:p>
        </w:tc>
        <w:tc>
          <w:tcPr>
            <w:tcW w:w="1364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Experience in Current Cadre</w:t>
            </w:r>
          </w:p>
        </w:tc>
        <w:tc>
          <w:tcPr>
            <w:tcW w:w="2006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Over and above teaching experience</w:t>
            </w:r>
          </w:p>
        </w:tc>
      </w:tr>
      <w:tr w:rsidR="004E7F95" w:rsidRPr="008F6D37" w:rsidTr="004E7F95">
        <w:trPr>
          <w:trHeight w:val="485"/>
          <w:jc w:val="center"/>
        </w:trPr>
        <w:tc>
          <w:tcPr>
            <w:tcW w:w="392" w:type="pct"/>
          </w:tcPr>
          <w:p w:rsidR="004E7F95" w:rsidRPr="00BD62F0" w:rsidRDefault="00E31181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1238" w:type="pct"/>
          </w:tcPr>
          <w:p w:rsidR="004E7F95" w:rsidRPr="007935FE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Associate Professor</w:t>
            </w:r>
          </w:p>
        </w:tc>
        <w:tc>
          <w:tcPr>
            <w:tcW w:w="1364" w:type="pct"/>
          </w:tcPr>
          <w:p w:rsidR="004E7F95" w:rsidRPr="007935FE" w:rsidRDefault="00316490" w:rsidP="0031649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13</w:t>
            </w:r>
            <w:r w:rsidR="00E31181" w:rsidRPr="0079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SEMESTERS</w:t>
            </w:r>
          </w:p>
        </w:tc>
        <w:tc>
          <w:tcPr>
            <w:tcW w:w="2006" w:type="pct"/>
          </w:tcPr>
          <w:p w:rsidR="004E7F95" w:rsidRPr="007935FE" w:rsidRDefault="00066FBF" w:rsidP="00316490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0</w:t>
            </w:r>
            <w:r w:rsidR="00316490">
              <w:rPr>
                <w:rFonts w:ascii="Arial Narrow" w:hAnsi="Arial Narrow"/>
                <w:sz w:val="20"/>
                <w:szCs w:val="20"/>
              </w:rPr>
              <w:t>5</w:t>
            </w:r>
            <w:r w:rsidR="00E31181" w:rsidRPr="0079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316490">
              <w:rPr>
                <w:rFonts w:ascii="Arial Narrow" w:hAnsi="Arial Narrow"/>
                <w:sz w:val="20"/>
                <w:szCs w:val="20"/>
              </w:rPr>
              <w:t>SEMESTERS</w:t>
            </w: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 w:cs="Arial"/>
        </w:rPr>
      </w:pPr>
      <w:r w:rsidRPr="008F6D37">
        <w:rPr>
          <w:rFonts w:ascii="Arial Narrow" w:hAnsi="Arial Narrow" w:cs="Arial"/>
        </w:rPr>
        <w:t>Establishment of New Lab(s) [</w:t>
      </w:r>
      <w:r w:rsidRPr="008F6D37">
        <w:rPr>
          <w:rFonts w:ascii="Arial Narrow" w:hAnsi="Arial Narrow" w:cs="Arial"/>
          <w:b/>
          <w:bCs/>
        </w:rPr>
        <w:t>4 Credit points since last promotion]</w:t>
      </w:r>
    </w:p>
    <w:tbl>
      <w:tblPr>
        <w:tblW w:w="99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453"/>
        <w:gridCol w:w="3493"/>
        <w:gridCol w:w="2123"/>
        <w:gridCol w:w="2884"/>
      </w:tblGrid>
      <w:tr w:rsidR="004E7F95" w:rsidRPr="008F6D37" w:rsidTr="004E7F95">
        <w:trPr>
          <w:trHeight w:val="311"/>
          <w:jc w:val="center"/>
        </w:trPr>
        <w:tc>
          <w:tcPr>
            <w:tcW w:w="1453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3493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Name of Lab </w:t>
            </w:r>
          </w:p>
        </w:tc>
        <w:tc>
          <w:tcPr>
            <w:tcW w:w="2123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Year of Establishment</w:t>
            </w:r>
          </w:p>
        </w:tc>
        <w:tc>
          <w:tcPr>
            <w:tcW w:w="2884" w:type="dxa"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Department/Institute</w:t>
            </w:r>
          </w:p>
        </w:tc>
      </w:tr>
      <w:tr w:rsidR="004E7F95" w:rsidRPr="008F6D37" w:rsidTr="004E7F95">
        <w:trPr>
          <w:trHeight w:val="231"/>
          <w:jc w:val="center"/>
        </w:trPr>
        <w:tc>
          <w:tcPr>
            <w:tcW w:w="1453" w:type="dxa"/>
          </w:tcPr>
          <w:p w:rsidR="004E7F95" w:rsidRPr="00BD62F0" w:rsidRDefault="00E31181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3493" w:type="dxa"/>
          </w:tcPr>
          <w:p w:rsidR="004E7F95" w:rsidRPr="00956867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6867">
              <w:rPr>
                <w:rFonts w:ascii="Arial Narrow" w:hAnsi="Arial Narrow"/>
                <w:sz w:val="20"/>
                <w:szCs w:val="20"/>
              </w:rPr>
              <w:t>VERIFICATION &amp; VALIDATION</w:t>
            </w:r>
          </w:p>
        </w:tc>
        <w:tc>
          <w:tcPr>
            <w:tcW w:w="2123" w:type="dxa"/>
          </w:tcPr>
          <w:p w:rsidR="004E7F95" w:rsidRPr="00956867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6867"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  <w:tc>
          <w:tcPr>
            <w:tcW w:w="2884" w:type="dxa"/>
            <w:tcBorders>
              <w:right w:val="single" w:sz="4" w:space="0" w:color="auto"/>
            </w:tcBorders>
          </w:tcPr>
          <w:p w:rsidR="004E7F95" w:rsidRPr="00956867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956867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A11D1C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/>
          <w:sz w:val="24"/>
          <w:szCs w:val="24"/>
        </w:rPr>
      </w:pPr>
      <w:r w:rsidRPr="008F6D37">
        <w:rPr>
          <w:rFonts w:ascii="Arial Narrow" w:hAnsi="Arial Narrow" w:cs="Arial"/>
        </w:rPr>
        <w:t xml:space="preserve">Theory Teaching of over and above 6 credit hrs course </w:t>
      </w:r>
      <w:r w:rsidRPr="008F6D37">
        <w:rPr>
          <w:rFonts w:ascii="Arial Narrow" w:hAnsi="Arial Narrow" w:cs="Arial"/>
          <w:b/>
          <w:bCs/>
        </w:rPr>
        <w:t>[Max 6 Credit Points since last promotion]</w:t>
      </w:r>
    </w:p>
    <w:p w:rsidR="00A11D1C" w:rsidRPr="008F6D37" w:rsidRDefault="00A11D1C" w:rsidP="00A11D1C">
      <w:pPr>
        <w:pStyle w:val="ListParagraph"/>
        <w:spacing w:after="0" w:line="240" w:lineRule="auto"/>
        <w:ind w:left="539"/>
        <w:rPr>
          <w:rFonts w:ascii="Arial Narrow" w:hAnsi="Arial Narrow"/>
          <w:sz w:val="24"/>
          <w:szCs w:val="24"/>
        </w:rPr>
      </w:pPr>
    </w:p>
    <w:tbl>
      <w:tblPr>
        <w:tblW w:w="990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86"/>
        <w:gridCol w:w="4198"/>
        <w:gridCol w:w="3420"/>
        <w:gridCol w:w="1404"/>
      </w:tblGrid>
      <w:tr w:rsidR="004E7F95" w:rsidRPr="008F6D37" w:rsidTr="004E7F95">
        <w:trPr>
          <w:trHeight w:val="269"/>
          <w:jc w:val="center"/>
        </w:trPr>
        <w:tc>
          <w:tcPr>
            <w:tcW w:w="886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4198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Name of the Course</w:t>
            </w:r>
          </w:p>
        </w:tc>
        <w:tc>
          <w:tcPr>
            <w:tcW w:w="3420" w:type="dxa"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Total teaching hours per week</w:t>
            </w:r>
          </w:p>
        </w:tc>
        <w:tc>
          <w:tcPr>
            <w:tcW w:w="1404" w:type="dxa"/>
            <w:tcBorders>
              <w:lef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Year and Semester</w:t>
            </w:r>
          </w:p>
        </w:tc>
      </w:tr>
      <w:tr w:rsidR="004E7F95" w:rsidRPr="008F6D37" w:rsidTr="004E7F95">
        <w:trPr>
          <w:trHeight w:val="521"/>
          <w:jc w:val="center"/>
        </w:trPr>
        <w:tc>
          <w:tcPr>
            <w:tcW w:w="886" w:type="dxa"/>
          </w:tcPr>
          <w:p w:rsidR="004E7F95" w:rsidRPr="00BD62F0" w:rsidRDefault="00E31181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:rsidR="004E7F95" w:rsidRPr="007935FE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OBJECT ORIENTED MODELING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4E7F95" w:rsidRPr="007935FE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09</w:t>
            </w:r>
          </w:p>
        </w:tc>
        <w:tc>
          <w:tcPr>
            <w:tcW w:w="1404" w:type="dxa"/>
            <w:tcBorders>
              <w:left w:val="single" w:sz="4" w:space="0" w:color="auto"/>
            </w:tcBorders>
          </w:tcPr>
          <w:p w:rsidR="004E7F95" w:rsidRPr="007935FE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2017</w:t>
            </w:r>
            <w:r w:rsidR="004F3F38" w:rsidRPr="007935FE">
              <w:rPr>
                <w:rFonts w:ascii="Arial Narrow" w:hAnsi="Arial Narrow"/>
                <w:sz w:val="20"/>
                <w:szCs w:val="20"/>
              </w:rPr>
              <w:t>-18</w:t>
            </w:r>
            <w:r w:rsidRPr="007935FE">
              <w:rPr>
                <w:rFonts w:ascii="Arial Narrow" w:hAnsi="Arial Narrow"/>
                <w:sz w:val="20"/>
                <w:szCs w:val="20"/>
              </w:rPr>
              <w:t>, ODD</w:t>
            </w:r>
          </w:p>
        </w:tc>
      </w:tr>
      <w:tr w:rsidR="00E31181" w:rsidRPr="008F6D37" w:rsidTr="004E7F95">
        <w:trPr>
          <w:trHeight w:val="521"/>
          <w:jc w:val="center"/>
        </w:trPr>
        <w:tc>
          <w:tcPr>
            <w:tcW w:w="886" w:type="dxa"/>
          </w:tcPr>
          <w:p w:rsidR="00E31181" w:rsidRPr="00BD62F0" w:rsidRDefault="00E31181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:rsidR="00E31181" w:rsidRPr="007935FE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FORMAL METHODS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E31181" w:rsidRPr="007935FE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08</w:t>
            </w:r>
          </w:p>
        </w:tc>
        <w:tc>
          <w:tcPr>
            <w:tcW w:w="1404" w:type="dxa"/>
            <w:tcBorders>
              <w:left w:val="single" w:sz="4" w:space="0" w:color="auto"/>
            </w:tcBorders>
          </w:tcPr>
          <w:p w:rsidR="00E31181" w:rsidRPr="007935FE" w:rsidRDefault="00E31181" w:rsidP="004E7F95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2016</w:t>
            </w:r>
            <w:r w:rsidR="004F3F38" w:rsidRPr="007935FE">
              <w:rPr>
                <w:rFonts w:ascii="Arial Narrow" w:hAnsi="Arial Narrow"/>
                <w:sz w:val="20"/>
                <w:szCs w:val="20"/>
              </w:rPr>
              <w:t>-17</w:t>
            </w:r>
            <w:r w:rsidRPr="007935FE">
              <w:rPr>
                <w:rFonts w:ascii="Arial Narrow" w:hAnsi="Arial Narrow"/>
                <w:sz w:val="20"/>
                <w:szCs w:val="20"/>
              </w:rPr>
              <w:t>,</w:t>
            </w:r>
            <w:r w:rsidR="004F3F38" w:rsidRPr="007935F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7935FE">
              <w:rPr>
                <w:rFonts w:ascii="Arial Narrow" w:hAnsi="Arial Narrow"/>
                <w:sz w:val="20"/>
                <w:szCs w:val="20"/>
              </w:rPr>
              <w:t>EVEN</w:t>
            </w:r>
          </w:p>
        </w:tc>
      </w:tr>
      <w:tr w:rsidR="004F3F38" w:rsidRPr="008F6D37" w:rsidTr="004E7F95">
        <w:trPr>
          <w:trHeight w:val="521"/>
          <w:jc w:val="center"/>
        </w:trPr>
        <w:tc>
          <w:tcPr>
            <w:tcW w:w="886" w:type="dxa"/>
          </w:tcPr>
          <w:p w:rsidR="004F3F38" w:rsidRPr="00BD62F0" w:rsidRDefault="004F3F38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4198" w:type="dxa"/>
          </w:tcPr>
          <w:p w:rsidR="004F3F38" w:rsidRPr="007935FE" w:rsidRDefault="004F3F38" w:rsidP="0021353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OBJECT ORIENTED MODELING</w:t>
            </w:r>
          </w:p>
        </w:tc>
        <w:tc>
          <w:tcPr>
            <w:tcW w:w="3420" w:type="dxa"/>
            <w:tcBorders>
              <w:right w:val="single" w:sz="4" w:space="0" w:color="auto"/>
            </w:tcBorders>
          </w:tcPr>
          <w:p w:rsidR="004F3F38" w:rsidRPr="007935FE" w:rsidRDefault="004F3F38" w:rsidP="00213532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09</w:t>
            </w:r>
          </w:p>
        </w:tc>
        <w:tc>
          <w:tcPr>
            <w:tcW w:w="1404" w:type="dxa"/>
            <w:tcBorders>
              <w:left w:val="single" w:sz="4" w:space="0" w:color="auto"/>
            </w:tcBorders>
          </w:tcPr>
          <w:p w:rsidR="004F3F38" w:rsidRPr="007935FE" w:rsidRDefault="004F3F38" w:rsidP="004F3F38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2016-17, ODD</w:t>
            </w:r>
          </w:p>
        </w:tc>
      </w:tr>
    </w:tbl>
    <w:p w:rsidR="004E7F95" w:rsidRPr="008F6D37" w:rsidRDefault="004E7F95" w:rsidP="004E7F95">
      <w:pPr>
        <w:spacing w:after="0" w:line="240" w:lineRule="auto"/>
        <w:ind w:left="1080"/>
        <w:rPr>
          <w:rFonts w:ascii="Arial Narrow" w:hAnsi="Arial Narrow"/>
          <w:sz w:val="2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 w:cs="Arial"/>
        </w:rPr>
      </w:pPr>
      <w:r w:rsidRPr="008F6D37">
        <w:rPr>
          <w:rFonts w:ascii="Arial Narrow" w:hAnsi="Arial Narrow" w:cs="Arial"/>
        </w:rPr>
        <w:t>PG Dissertation Guided [</w:t>
      </w:r>
      <w:r w:rsidRPr="008F6D37">
        <w:rPr>
          <w:rFonts w:ascii="Arial Narrow" w:hAnsi="Arial Narrow" w:cs="Arial"/>
          <w:b/>
          <w:bCs/>
        </w:rPr>
        <w:t>Max 10 Credit Points since last promotion]</w:t>
      </w:r>
    </w:p>
    <w:tbl>
      <w:tblPr>
        <w:tblW w:w="99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49"/>
        <w:gridCol w:w="2272"/>
        <w:gridCol w:w="1583"/>
        <w:gridCol w:w="1591"/>
        <w:gridCol w:w="1623"/>
        <w:gridCol w:w="1665"/>
        <w:gridCol w:w="671"/>
      </w:tblGrid>
      <w:tr w:rsidR="004E7F95" w:rsidRPr="008F6D37" w:rsidTr="004E7F95">
        <w:trPr>
          <w:trHeight w:val="378"/>
          <w:jc w:val="center"/>
        </w:trPr>
        <w:tc>
          <w:tcPr>
            <w:tcW w:w="549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2272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Title of  Dissertation/Project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3174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Department/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1623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Name of student[s]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665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671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Year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Check-pointing  with Migration for spot instances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Ms. Sonam Agarwal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Appropriate Number of Anologues in Analogy based Software Effort Estimation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Ms.  Veerangana    </w:t>
            </w: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Shivani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Algorithm for a self-driven indoor robot using artificial Intelligence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Mr.  Ravi Kaler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4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 Pipelined Approach to MapReduce Job Scheduling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Ms. Mini Goyal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Performance Evaluation of Spot Instances in Federated Cloud Computing Environments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Sumit Tomar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6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Enhanced Cloudsky Generation of Random TTL for the Encryption Key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Kambhattla Shashikant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2016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7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Load Balancing Across Controllers In Software Defined Network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Kalva Nithish Reddy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2015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8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VALIDATION OF UML DESIGN MODELS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Mr. Ashish Kumar </w:t>
            </w:r>
            <w:r w:rsidRPr="007935FE">
              <w:rPr>
                <w:rFonts w:ascii="Arial Narrow" w:hAnsi="Arial Narrow"/>
                <w:sz w:val="20"/>
                <w:szCs w:val="20"/>
              </w:rPr>
              <w:lastRenderedPageBreak/>
              <w:t>Mishra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2015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lastRenderedPageBreak/>
              <w:t>9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Enhancement In Security Techniques Using Image Stegnography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Ravi Kant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2015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10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An Efficient Message Authentication In VANETS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Mainegar Yadav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2014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11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Efficient Graph Similarity Algorithms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Ms. Sugandha Srivastava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2014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12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Adaptive Deployment Of Software Applications In Distributed Enironment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Nitin Kumar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2014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13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Design and Performance Benchmarking of Geo-portal for Urban Management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Vartika Bajpai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Yes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14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Zoning of Waste Water Drainage of Allahabad City Using GIS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Yadvendra Pratap Singh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Yes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15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Modeling And Verification In NuSMV of Interfacing Incompatible Processes Through Adaptation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Sandeep Singh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16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Frequent Term Based Text Document Clustering: A New Approach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Manoj Kumar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17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Graph Edit Distance Using Spanning Tree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Ms. Apoorva Singhraul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18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Applications Of Maximum Clique In Social Network Analysis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Nand Kishore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19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Modeling And Formal Analysis Of Bpmn Through Ccs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Arun Pratap Singh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20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Improved Minimum Exection Time Algorithm In Cloud Computing Environment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Rahul Singh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21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Multi Objective Task Scgeduling Algorithm For Cloud Computing Throughput Optimization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Atul Vikash Lakra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22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Cloud Model for Interactive Communication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Manish Kr. Mehrotra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24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Gis Data Base Creation Using Remote Sensing Technology In And Around Motichur Area, Uttarkhand And It’s Change Detection In Last 40 Years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Ashutosh Tiwari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25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 Knowledge Based Approach For Component Composition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Manish Kumar Singh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26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Reliable Task Allocation In Distribued Systems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Vinod Kumar Yadav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27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A Priority Based Batch Scheduling Method In Cloud Computing </w:t>
            </w:r>
            <w:r w:rsidRPr="007935FE">
              <w:rPr>
                <w:rFonts w:ascii="Arial Narrow" w:hAnsi="Arial Narrow"/>
                <w:sz w:val="20"/>
                <w:szCs w:val="20"/>
              </w:rPr>
              <w:lastRenderedPageBreak/>
              <w:t>Environment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Swagat Ranjn Sahoo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lastRenderedPageBreak/>
              <w:t>28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Formalization Of Efficient Web Caching Pattern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Ujjal Kumar Das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29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Framework For Continuousaly Moving Object To Monitor Result Changes Of Spatio Temporal Queries Using Data Stream Management System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Brijesh Pandey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30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 Reward Based Genetic Algoritm For Optimal Web Service Selection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Arpit Solanki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AF42C6" w:rsidRPr="008F6D37" w:rsidTr="004E7F95">
        <w:trPr>
          <w:trHeight w:val="378"/>
          <w:jc w:val="center"/>
        </w:trPr>
        <w:tc>
          <w:tcPr>
            <w:tcW w:w="549" w:type="dxa"/>
          </w:tcPr>
          <w:p w:rsidR="00AF42C6" w:rsidRPr="00BD62F0" w:rsidRDefault="00AF42C6" w:rsidP="0099763E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31</w:t>
            </w:r>
          </w:p>
        </w:tc>
        <w:tc>
          <w:tcPr>
            <w:tcW w:w="2272" w:type="dxa"/>
          </w:tcPr>
          <w:p w:rsidR="00AF42C6" w:rsidRPr="007935FE" w:rsidRDefault="00AF42C6" w:rsidP="0099763E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An Interface Formalism Of Web Services Based Protocol Specification And Component Adapter Using Pi-Calculus</w:t>
            </w:r>
          </w:p>
        </w:tc>
        <w:tc>
          <w:tcPr>
            <w:tcW w:w="158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CSE</w:t>
            </w:r>
          </w:p>
        </w:tc>
        <w:tc>
          <w:tcPr>
            <w:tcW w:w="159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MNNIT Allahabad</w:t>
            </w:r>
          </w:p>
        </w:tc>
        <w:tc>
          <w:tcPr>
            <w:tcW w:w="1623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Mr. Mahendra Pratap Yadav</w:t>
            </w:r>
          </w:p>
        </w:tc>
        <w:tc>
          <w:tcPr>
            <w:tcW w:w="1665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 xml:space="preserve">        ___</w:t>
            </w:r>
          </w:p>
        </w:tc>
        <w:tc>
          <w:tcPr>
            <w:tcW w:w="671" w:type="dxa"/>
          </w:tcPr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</w:p>
          <w:p w:rsidR="00AF42C6" w:rsidRPr="007935FE" w:rsidRDefault="00AF42C6" w:rsidP="0099763E">
            <w:pPr>
              <w:spacing w:after="0" w:line="240" w:lineRule="auto"/>
              <w:rPr>
                <w:rFonts w:ascii="Arial Narrow" w:hAnsi="Arial Narrow"/>
                <w:sz w:val="20"/>
                <w:szCs w:val="20"/>
              </w:rPr>
            </w:pPr>
            <w:r w:rsidRPr="007935FE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</w:tbl>
    <w:p w:rsidR="004E7F95" w:rsidRPr="008F6D37" w:rsidRDefault="004E7F95" w:rsidP="004E7F9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4E7F95" w:rsidRPr="00761BC2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 w:cs="Arial"/>
        </w:rPr>
      </w:pPr>
      <w:r w:rsidRPr="008F6D37">
        <w:rPr>
          <w:rFonts w:ascii="Arial Narrow" w:hAnsi="Arial Narrow" w:cs="Arial"/>
        </w:rPr>
        <w:t>UG Dissertation Guided [</w:t>
      </w:r>
      <w:r w:rsidRPr="008F6D37">
        <w:rPr>
          <w:rFonts w:ascii="Arial Narrow" w:hAnsi="Arial Narrow" w:cs="Arial"/>
          <w:b/>
          <w:bCs/>
        </w:rPr>
        <w:t>Max 4 Credit Points since last promotion]</w:t>
      </w:r>
    </w:p>
    <w:p w:rsidR="00761BC2" w:rsidRPr="008F6D37" w:rsidRDefault="00761BC2" w:rsidP="00761BC2">
      <w:pPr>
        <w:pStyle w:val="ListParagraph"/>
        <w:spacing w:after="0" w:line="240" w:lineRule="auto"/>
        <w:ind w:left="539"/>
        <w:rPr>
          <w:rFonts w:ascii="Arial Narrow" w:hAnsi="Arial Narrow" w:cs="Arial"/>
        </w:rPr>
      </w:pPr>
    </w:p>
    <w:tbl>
      <w:tblPr>
        <w:tblW w:w="490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658"/>
        <w:gridCol w:w="2714"/>
        <w:gridCol w:w="1891"/>
        <w:gridCol w:w="1901"/>
        <w:gridCol w:w="1989"/>
        <w:gridCol w:w="802"/>
      </w:tblGrid>
      <w:tr w:rsidR="004E7F95" w:rsidRPr="008F6D37" w:rsidTr="004E7F95">
        <w:trPr>
          <w:trHeight w:val="368"/>
          <w:jc w:val="center"/>
        </w:trPr>
        <w:tc>
          <w:tcPr>
            <w:tcW w:w="330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Sl. No.</w:t>
            </w:r>
          </w:p>
        </w:tc>
        <w:tc>
          <w:tcPr>
            <w:tcW w:w="1363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Title of  Dissertation/Project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</w:p>
        </w:tc>
        <w:tc>
          <w:tcPr>
            <w:tcW w:w="1905" w:type="pct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Department/</w:t>
            </w:r>
          </w:p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Institute</w:t>
            </w:r>
          </w:p>
        </w:tc>
        <w:tc>
          <w:tcPr>
            <w:tcW w:w="999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 xml:space="preserve">Co-Supervisor[s], if any </w:t>
            </w:r>
          </w:p>
        </w:tc>
        <w:tc>
          <w:tcPr>
            <w:tcW w:w="403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</w:rPr>
            </w:pPr>
            <w:r w:rsidRPr="008F6D37">
              <w:rPr>
                <w:rFonts w:ascii="Arial Narrow" w:hAnsi="Arial Narrow"/>
                <w:b/>
              </w:rPr>
              <w:t>Year</w:t>
            </w: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Price Prediction for Spot Instances in Cloud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761BC2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 w:rsidRPr="00761BC2">
              <w:rPr>
                <w:rFonts w:ascii="Arial Narrow" w:hAnsi="Arial Narrow"/>
              </w:rPr>
              <w:t>2017</w:t>
            </w:r>
          </w:p>
          <w:p w:rsidR="003352B8" w:rsidRPr="00761BC2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Virtual Machine Management among Nodes in Cloud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761BC2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 w:rsidRPr="00761BC2">
              <w:rPr>
                <w:rFonts w:ascii="Arial Narrow" w:hAnsi="Arial Narrow"/>
              </w:rPr>
              <w:t>2017</w:t>
            </w:r>
          </w:p>
          <w:p w:rsidR="003352B8" w:rsidRPr="00761BC2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3.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Smart ED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761BC2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 w:rsidRPr="00761BC2">
              <w:rPr>
                <w:rFonts w:ascii="Arial Narrow" w:hAnsi="Arial Narrow"/>
              </w:rPr>
              <w:t>2016</w:t>
            </w:r>
          </w:p>
          <w:p w:rsidR="003352B8" w:rsidRPr="00761BC2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4.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Online Collaborative Spreadsheet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761BC2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</w:rPr>
            </w:pPr>
            <w:r w:rsidRPr="00761BC2">
              <w:rPr>
                <w:rFonts w:ascii="Arial Narrow" w:hAnsi="Arial Narrow"/>
              </w:rPr>
              <w:t>2016</w:t>
            </w:r>
          </w:p>
          <w:p w:rsidR="003352B8" w:rsidRPr="00761BC2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5.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Medical Emergency System for Road Accidents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2016</w:t>
            </w:r>
          </w:p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6.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Modelling Compensation in Long Running Transaction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2015</w:t>
            </w:r>
          </w:p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7.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 xml:space="preserve">Modelling Conversion of Trace Semantics of LRT from CSP to CCS 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2015</w:t>
            </w:r>
          </w:p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8.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Controlling Computer using  Voice Commands: A Windows Application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2015</w:t>
            </w:r>
          </w:p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9.</w:t>
            </w:r>
          </w:p>
        </w:tc>
        <w:tc>
          <w:tcPr>
            <w:tcW w:w="1363" w:type="pct"/>
          </w:tcPr>
          <w:p w:rsidR="003352B8" w:rsidRPr="00BD62F0" w:rsidRDefault="003352B8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Optimization of Graph Edit Distance Algorithm for Software Adaptation</w:t>
            </w:r>
          </w:p>
        </w:tc>
        <w:tc>
          <w:tcPr>
            <w:tcW w:w="950" w:type="pct"/>
          </w:tcPr>
          <w:p w:rsidR="003352B8" w:rsidRPr="00BD62F0" w:rsidRDefault="003352B8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2014</w:t>
            </w:r>
          </w:p>
          <w:p w:rsidR="003352B8" w:rsidRPr="00BD62F0" w:rsidRDefault="003352B8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10.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Software Composition Through Formally Verified Reusable Components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2014</w:t>
            </w:r>
          </w:p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11.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Translation of Abstract C++ Code To CCS Expression and Intermediate Tree Generation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12.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M-Connect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13.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 xml:space="preserve">Implementation of </w:t>
            </w:r>
          </w:p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Extended Tree Edit Distance Using Subtree for Optimization in C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2013</w:t>
            </w: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lastRenderedPageBreak/>
              <w:t>14.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Modeling of Software Adaption through CCS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15.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Modeling of Component Adaptatiion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  <w:tr w:rsidR="003352B8" w:rsidRPr="008F6D37" w:rsidTr="004E7F95">
        <w:trPr>
          <w:trHeight w:val="368"/>
          <w:jc w:val="center"/>
        </w:trPr>
        <w:tc>
          <w:tcPr>
            <w:tcW w:w="330" w:type="pct"/>
          </w:tcPr>
          <w:p w:rsidR="003352B8" w:rsidRPr="00BD62F0" w:rsidRDefault="003352B8" w:rsidP="003352B8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16.</w:t>
            </w:r>
          </w:p>
        </w:tc>
        <w:tc>
          <w:tcPr>
            <w:tcW w:w="136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Java Implementation of Software adaption from CCS model</w:t>
            </w:r>
          </w:p>
        </w:tc>
        <w:tc>
          <w:tcPr>
            <w:tcW w:w="950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CSED</w:t>
            </w:r>
          </w:p>
        </w:tc>
        <w:tc>
          <w:tcPr>
            <w:tcW w:w="955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MNNIT</w:t>
            </w:r>
          </w:p>
        </w:tc>
        <w:tc>
          <w:tcPr>
            <w:tcW w:w="999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NIL</w:t>
            </w:r>
          </w:p>
        </w:tc>
        <w:tc>
          <w:tcPr>
            <w:tcW w:w="403" w:type="pct"/>
          </w:tcPr>
          <w:p w:rsidR="003352B8" w:rsidRPr="00BD62F0" w:rsidRDefault="003352B8" w:rsidP="003352B8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2012</w:t>
            </w:r>
          </w:p>
        </w:tc>
      </w:tr>
    </w:tbl>
    <w:p w:rsidR="004E7F95" w:rsidRDefault="004E7F95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C82416" w:rsidRDefault="00C82416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C82416" w:rsidRDefault="00C82416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C82416" w:rsidRDefault="00C82416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C82416" w:rsidRDefault="00C82416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C82416" w:rsidRDefault="00C82416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C82416" w:rsidRDefault="00C82416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C82416" w:rsidRDefault="00C82416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C82416" w:rsidRDefault="00C82416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C82416" w:rsidRPr="008F6D37" w:rsidRDefault="00C82416" w:rsidP="004E7F95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/>
          <w:sz w:val="24"/>
          <w:szCs w:val="24"/>
        </w:rPr>
      </w:pPr>
      <w:r w:rsidRPr="008F6D37">
        <w:rPr>
          <w:rFonts w:ascii="Arial Narrow" w:hAnsi="Arial Narrow" w:cs="Arial"/>
        </w:rPr>
        <w:t xml:space="preserve">Text/Reference Books Published on relevant subjects from reputed international publishers </w:t>
      </w:r>
      <w:r w:rsidRPr="008F6D37">
        <w:rPr>
          <w:rFonts w:ascii="Arial Narrow" w:hAnsi="Arial Narrow" w:cs="Arial"/>
          <w:b/>
          <w:bCs/>
        </w:rPr>
        <w:t>[Max 18 Credit Points since last promotion]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83"/>
        <w:gridCol w:w="2826"/>
        <w:gridCol w:w="1260"/>
        <w:gridCol w:w="1735"/>
        <w:gridCol w:w="1747"/>
        <w:gridCol w:w="1816"/>
      </w:tblGrid>
      <w:tr w:rsidR="004E7F95" w:rsidRPr="008F6D37" w:rsidTr="004E7F95">
        <w:trPr>
          <w:trHeight w:val="349"/>
          <w:jc w:val="center"/>
        </w:trPr>
        <w:tc>
          <w:tcPr>
            <w:tcW w:w="583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826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Author(s) </w:t>
            </w:r>
          </w:p>
        </w:tc>
        <w:tc>
          <w:tcPr>
            <w:tcW w:w="1260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Year of Publication</w:t>
            </w:r>
          </w:p>
        </w:tc>
        <w:tc>
          <w:tcPr>
            <w:tcW w:w="1735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Book Title</w:t>
            </w:r>
          </w:p>
        </w:tc>
        <w:tc>
          <w:tcPr>
            <w:tcW w:w="1747" w:type="dxa"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ISBN/ISSN No.</w:t>
            </w:r>
          </w:p>
        </w:tc>
        <w:tc>
          <w:tcPr>
            <w:tcW w:w="1816" w:type="dxa"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Publisher</w:t>
            </w:r>
          </w:p>
        </w:tc>
      </w:tr>
      <w:tr w:rsidR="004E7F95" w:rsidRPr="008F6D37" w:rsidTr="004E7F95">
        <w:trPr>
          <w:trHeight w:val="260"/>
          <w:jc w:val="center"/>
        </w:trPr>
        <w:tc>
          <w:tcPr>
            <w:tcW w:w="583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2826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35" w:type="dxa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747" w:type="dxa"/>
            <w:tcBorders>
              <w:right w:val="single" w:sz="4" w:space="0" w:color="auto"/>
            </w:tcBorders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816" w:type="dxa"/>
            <w:tcBorders>
              <w:right w:val="single" w:sz="4" w:space="0" w:color="auto"/>
            </w:tcBorders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8E05C1" w:rsidRPr="00C82416" w:rsidRDefault="008E05C1" w:rsidP="00C82416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/>
          <w:sz w:val="24"/>
          <w:szCs w:val="24"/>
        </w:rPr>
      </w:pPr>
      <w:r w:rsidRPr="008F6D37">
        <w:rPr>
          <w:rFonts w:ascii="Arial Narrow" w:hAnsi="Arial Narrow" w:cs="Arial"/>
        </w:rPr>
        <w:t xml:space="preserve">Text/Reference Books Published on relevant subjects from reputed national publishers or book chapters in the book published by reputed international publishers </w:t>
      </w:r>
      <w:r w:rsidRPr="008F6D37">
        <w:rPr>
          <w:rFonts w:ascii="Arial Narrow" w:hAnsi="Arial Narrow" w:cs="Arial"/>
          <w:b/>
          <w:bCs/>
        </w:rPr>
        <w:t>[Max 6 Credit Points since last promotion]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538"/>
        <w:gridCol w:w="1435"/>
        <w:gridCol w:w="1189"/>
        <w:gridCol w:w="1101"/>
        <w:gridCol w:w="1076"/>
        <w:gridCol w:w="667"/>
        <w:gridCol w:w="490"/>
        <w:gridCol w:w="1164"/>
        <w:gridCol w:w="1299"/>
        <w:gridCol w:w="1193"/>
      </w:tblGrid>
      <w:tr w:rsidR="004E7F95" w:rsidRPr="008F6D37" w:rsidTr="00B66A05">
        <w:trPr>
          <w:trHeight w:val="261"/>
          <w:jc w:val="center"/>
        </w:trPr>
        <w:tc>
          <w:tcPr>
            <w:tcW w:w="540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451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 xml:space="preserve">Author(s) </w:t>
            </w:r>
          </w:p>
        </w:tc>
        <w:tc>
          <w:tcPr>
            <w:tcW w:w="1189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Year of Publication</w:t>
            </w:r>
          </w:p>
        </w:tc>
        <w:tc>
          <w:tcPr>
            <w:tcW w:w="945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Book Title</w:t>
            </w:r>
          </w:p>
        </w:tc>
        <w:tc>
          <w:tcPr>
            <w:tcW w:w="1083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Title of Chapter, if any</w:t>
            </w:r>
          </w:p>
        </w:tc>
        <w:tc>
          <w:tcPr>
            <w:tcW w:w="1129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Page No. (if reqd)</w:t>
            </w:r>
          </w:p>
        </w:tc>
        <w:tc>
          <w:tcPr>
            <w:tcW w:w="1166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ISBN/ISSN No.</w:t>
            </w:r>
          </w:p>
        </w:tc>
        <w:tc>
          <w:tcPr>
            <w:tcW w:w="1299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National / International</w:t>
            </w:r>
          </w:p>
        </w:tc>
        <w:tc>
          <w:tcPr>
            <w:tcW w:w="1198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Publisher</w:t>
            </w:r>
          </w:p>
        </w:tc>
      </w:tr>
      <w:tr w:rsidR="004E7F95" w:rsidRPr="008F6D37" w:rsidTr="00B66A05">
        <w:trPr>
          <w:trHeight w:val="261"/>
          <w:jc w:val="center"/>
        </w:trPr>
        <w:tc>
          <w:tcPr>
            <w:tcW w:w="540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51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89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945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83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667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462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166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299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98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B66A05" w:rsidRPr="008F6D37" w:rsidTr="00B66A05">
        <w:trPr>
          <w:trHeight w:val="236"/>
          <w:jc w:val="center"/>
        </w:trPr>
        <w:tc>
          <w:tcPr>
            <w:tcW w:w="540" w:type="dxa"/>
          </w:tcPr>
          <w:p w:rsidR="00B66A05" w:rsidRPr="00BD62F0" w:rsidRDefault="00B66A05" w:rsidP="00213532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1451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Ashish Kumar Mishra, Dharmendra Kr. Yadav</w:t>
            </w:r>
          </w:p>
        </w:tc>
        <w:tc>
          <w:tcPr>
            <w:tcW w:w="1189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  <w:tc>
          <w:tcPr>
            <w:tcW w:w="945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Advances in Intelligent Systems Research (AISR)</w:t>
            </w:r>
          </w:p>
        </w:tc>
        <w:tc>
          <w:tcPr>
            <w:tcW w:w="1083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Towards Validation of UML Design Model</w:t>
            </w:r>
          </w:p>
        </w:tc>
        <w:tc>
          <w:tcPr>
            <w:tcW w:w="667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774</w:t>
            </w:r>
          </w:p>
        </w:tc>
        <w:tc>
          <w:tcPr>
            <w:tcW w:w="462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785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978-94-6252-305-0</w:t>
            </w:r>
          </w:p>
        </w:tc>
        <w:tc>
          <w:tcPr>
            <w:tcW w:w="1299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Inernational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Atlantis-press</w:t>
            </w:r>
          </w:p>
        </w:tc>
      </w:tr>
      <w:tr w:rsidR="00B66A05" w:rsidRPr="008F6D37" w:rsidTr="00B66A05">
        <w:trPr>
          <w:trHeight w:val="236"/>
          <w:jc w:val="center"/>
        </w:trPr>
        <w:tc>
          <w:tcPr>
            <w:tcW w:w="540" w:type="dxa"/>
          </w:tcPr>
          <w:p w:rsidR="00B66A05" w:rsidRPr="00BD62F0" w:rsidRDefault="00B66A05" w:rsidP="00213532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 w:rsidRPr="00BD62F0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1451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Ashish Kumar Mishra, Dharmendra Kr. Yadav</w:t>
            </w:r>
          </w:p>
        </w:tc>
        <w:tc>
          <w:tcPr>
            <w:tcW w:w="1189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2017</w:t>
            </w:r>
          </w:p>
        </w:tc>
        <w:tc>
          <w:tcPr>
            <w:tcW w:w="945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Advanced Engineering Research and Applications (AERA)</w:t>
            </w:r>
          </w:p>
        </w:tc>
        <w:tc>
          <w:tcPr>
            <w:tcW w:w="1083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Towards Validation of UML Design Rules</w:t>
            </w:r>
          </w:p>
        </w:tc>
        <w:tc>
          <w:tcPr>
            <w:tcW w:w="667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32</w:t>
            </w:r>
          </w:p>
        </w:tc>
        <w:tc>
          <w:tcPr>
            <w:tcW w:w="462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52</w:t>
            </w:r>
          </w:p>
        </w:tc>
        <w:tc>
          <w:tcPr>
            <w:tcW w:w="1166" w:type="dxa"/>
            <w:tcBorders>
              <w:right w:val="single" w:sz="4" w:space="0" w:color="auto"/>
            </w:tcBorders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978-81-932850-5-3</w:t>
            </w:r>
          </w:p>
        </w:tc>
        <w:tc>
          <w:tcPr>
            <w:tcW w:w="1299" w:type="dxa"/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Inernational</w:t>
            </w:r>
          </w:p>
        </w:tc>
        <w:tc>
          <w:tcPr>
            <w:tcW w:w="1198" w:type="dxa"/>
            <w:tcBorders>
              <w:right w:val="single" w:sz="4" w:space="0" w:color="auto"/>
            </w:tcBorders>
          </w:tcPr>
          <w:p w:rsidR="00B66A05" w:rsidRPr="00BD62F0" w:rsidRDefault="00B66A05" w:rsidP="00BD62F0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BD62F0">
              <w:rPr>
                <w:rFonts w:ascii="Arial Narrow" w:hAnsi="Arial Narrow"/>
                <w:sz w:val="20"/>
                <w:szCs w:val="20"/>
              </w:rPr>
              <w:t>Research India Publications</w:t>
            </w:r>
          </w:p>
        </w:tc>
      </w:tr>
    </w:tbl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16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 w:cs="Arial"/>
        </w:rPr>
      </w:pPr>
      <w:r w:rsidRPr="008F6D37">
        <w:rPr>
          <w:rFonts w:ascii="Arial Narrow" w:hAnsi="Arial Narrow" w:cs="Arial"/>
        </w:rPr>
        <w:t>Significant Outreach Institute Activities [</w:t>
      </w:r>
      <w:r w:rsidRPr="008F6D37">
        <w:rPr>
          <w:rFonts w:ascii="Arial Narrow" w:hAnsi="Arial Narrow" w:cs="Arial"/>
          <w:b/>
          <w:bCs/>
        </w:rPr>
        <w:t>Max 4 Credit Points since last promotion]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27"/>
        <w:gridCol w:w="2062"/>
        <w:gridCol w:w="1653"/>
        <w:gridCol w:w="1855"/>
        <w:gridCol w:w="854"/>
        <w:gridCol w:w="871"/>
        <w:gridCol w:w="1855"/>
      </w:tblGrid>
      <w:tr w:rsidR="004E7F95" w:rsidRPr="008F6D37" w:rsidTr="004E7F95">
        <w:trPr>
          <w:trHeight w:val="289"/>
          <w:jc w:val="center"/>
        </w:trPr>
        <w:tc>
          <w:tcPr>
            <w:tcW w:w="827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2062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Nature of Activity</w:t>
            </w:r>
          </w:p>
        </w:tc>
        <w:tc>
          <w:tcPr>
            <w:tcW w:w="1653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Activity Title</w:t>
            </w:r>
          </w:p>
        </w:tc>
        <w:tc>
          <w:tcPr>
            <w:tcW w:w="1855" w:type="dxa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Department / Institute</w:t>
            </w:r>
          </w:p>
        </w:tc>
        <w:tc>
          <w:tcPr>
            <w:tcW w:w="1725" w:type="dxa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Period</w:t>
            </w:r>
          </w:p>
        </w:tc>
        <w:tc>
          <w:tcPr>
            <w:tcW w:w="1855" w:type="dxa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Sponsoring Agency (if any)</w:t>
            </w:r>
          </w:p>
        </w:tc>
      </w:tr>
      <w:tr w:rsidR="004E7F95" w:rsidRPr="008F6D37" w:rsidTr="00595815">
        <w:trPr>
          <w:trHeight w:val="289"/>
          <w:jc w:val="center"/>
        </w:trPr>
        <w:tc>
          <w:tcPr>
            <w:tcW w:w="827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2062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653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855" w:type="dxa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854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871" w:type="dxa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To</w:t>
            </w:r>
          </w:p>
        </w:tc>
        <w:tc>
          <w:tcPr>
            <w:tcW w:w="1855" w:type="dxa"/>
            <w:vMerge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4E7F95" w:rsidRPr="008F6D37" w:rsidTr="00595815">
        <w:trPr>
          <w:trHeight w:val="261"/>
          <w:jc w:val="center"/>
        </w:trPr>
        <w:tc>
          <w:tcPr>
            <w:tcW w:w="827" w:type="dxa"/>
          </w:tcPr>
          <w:p w:rsidR="004E7F95" w:rsidRPr="00595815" w:rsidRDefault="00A70B9D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4"/>
              </w:rPr>
              <w:t xml:space="preserve">  </w:t>
            </w:r>
            <w:r w:rsidR="00595815" w:rsidRPr="00595815">
              <w:rPr>
                <w:rFonts w:ascii="Arial Narrow" w:hAnsi="Arial Narrow"/>
                <w:b/>
                <w:sz w:val="20"/>
                <w:szCs w:val="20"/>
              </w:rPr>
              <w:t>1</w:t>
            </w:r>
          </w:p>
        </w:tc>
        <w:tc>
          <w:tcPr>
            <w:tcW w:w="2062" w:type="dxa"/>
          </w:tcPr>
          <w:p w:rsidR="004E7F9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95815">
              <w:rPr>
                <w:rFonts w:ascii="Arial Narrow" w:hAnsi="Arial Narrow"/>
                <w:sz w:val="20"/>
                <w:szCs w:val="20"/>
              </w:rPr>
              <w:t xml:space="preserve">Expert Talk </w:t>
            </w:r>
          </w:p>
        </w:tc>
        <w:tc>
          <w:tcPr>
            <w:tcW w:w="1653" w:type="dxa"/>
          </w:tcPr>
          <w:p w:rsidR="004E7F9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95815">
              <w:rPr>
                <w:rFonts w:ascii="Arial Narrow" w:hAnsi="Arial Narrow"/>
                <w:sz w:val="20"/>
                <w:szCs w:val="20"/>
              </w:rPr>
              <w:t xml:space="preserve">Reusable </w:t>
            </w:r>
            <w:r>
              <w:rPr>
                <w:rFonts w:ascii="Arial Narrow" w:hAnsi="Arial Narrow"/>
                <w:sz w:val="20"/>
                <w:szCs w:val="20"/>
              </w:rPr>
              <w:t>S</w:t>
            </w:r>
            <w:r w:rsidRPr="00595815">
              <w:rPr>
                <w:rFonts w:ascii="Arial Narrow" w:hAnsi="Arial Narrow"/>
                <w:sz w:val="20"/>
                <w:szCs w:val="20"/>
              </w:rPr>
              <w:t xml:space="preserve">oftware Development using </w:t>
            </w:r>
            <w:r>
              <w:rPr>
                <w:rFonts w:ascii="Arial Narrow" w:hAnsi="Arial Narrow"/>
                <w:sz w:val="20"/>
                <w:szCs w:val="20"/>
              </w:rPr>
              <w:t>O</w:t>
            </w:r>
            <w:r w:rsidRPr="00595815">
              <w:rPr>
                <w:rFonts w:ascii="Arial Narrow" w:hAnsi="Arial Narrow"/>
                <w:sz w:val="20"/>
                <w:szCs w:val="20"/>
              </w:rPr>
              <w:t xml:space="preserve">bject </w:t>
            </w:r>
            <w:r>
              <w:rPr>
                <w:rFonts w:ascii="Arial Narrow" w:hAnsi="Arial Narrow"/>
                <w:sz w:val="20"/>
                <w:szCs w:val="20"/>
              </w:rPr>
              <w:t>O</w:t>
            </w:r>
            <w:r w:rsidRPr="00595815">
              <w:rPr>
                <w:rFonts w:ascii="Arial Narrow" w:hAnsi="Arial Narrow"/>
                <w:sz w:val="20"/>
                <w:szCs w:val="20"/>
              </w:rPr>
              <w:t>riented Principles</w:t>
            </w:r>
          </w:p>
        </w:tc>
        <w:tc>
          <w:tcPr>
            <w:tcW w:w="1855" w:type="dxa"/>
          </w:tcPr>
          <w:p w:rsidR="004E7F9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95815">
              <w:rPr>
                <w:rFonts w:ascii="Arial Narrow" w:hAnsi="Arial Narrow"/>
                <w:sz w:val="20"/>
                <w:szCs w:val="20"/>
              </w:rPr>
              <w:t>CSED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Pr="00595815">
              <w:rPr>
                <w:rFonts w:ascii="Arial Narrow" w:hAnsi="Arial Narrow"/>
                <w:sz w:val="20"/>
                <w:szCs w:val="20"/>
              </w:rPr>
              <w:t>/ MMMUT Gorakhpur</w:t>
            </w:r>
            <w:r w:rsidR="00657368">
              <w:rPr>
                <w:rFonts w:ascii="Arial Narrow" w:hAnsi="Arial Narrow"/>
                <w:sz w:val="20"/>
                <w:szCs w:val="20"/>
              </w:rPr>
              <w:t>, India</w:t>
            </w:r>
          </w:p>
        </w:tc>
        <w:tc>
          <w:tcPr>
            <w:tcW w:w="854" w:type="dxa"/>
          </w:tcPr>
          <w:p w:rsidR="004E7F9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95815">
              <w:rPr>
                <w:rFonts w:ascii="Arial Narrow" w:hAnsi="Arial Narrow"/>
                <w:sz w:val="20"/>
                <w:szCs w:val="20"/>
              </w:rPr>
              <w:t>27-03-20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59581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871" w:type="dxa"/>
          </w:tcPr>
          <w:p w:rsidR="004E7F9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95815">
              <w:rPr>
                <w:rFonts w:ascii="Arial Narrow" w:hAnsi="Arial Narrow"/>
                <w:sz w:val="20"/>
                <w:szCs w:val="20"/>
              </w:rPr>
              <w:t>27-03-20</w:t>
            </w:r>
            <w:r>
              <w:rPr>
                <w:rFonts w:ascii="Arial Narrow" w:hAnsi="Arial Narrow"/>
                <w:sz w:val="20"/>
                <w:szCs w:val="20"/>
              </w:rPr>
              <w:t>1</w:t>
            </w:r>
            <w:r w:rsidRPr="00595815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1855" w:type="dxa"/>
            <w:tcBorders>
              <w:right w:val="single" w:sz="4" w:space="0" w:color="auto"/>
            </w:tcBorders>
          </w:tcPr>
          <w:p w:rsidR="004E7F9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95815">
              <w:rPr>
                <w:rFonts w:ascii="Arial Narrow" w:hAnsi="Arial Narrow"/>
                <w:sz w:val="20"/>
                <w:szCs w:val="20"/>
              </w:rPr>
              <w:t>MMMUT Gorakhpur</w:t>
            </w:r>
          </w:p>
        </w:tc>
      </w:tr>
      <w:tr w:rsidR="00595815" w:rsidRPr="008F6D37" w:rsidTr="00595815">
        <w:trPr>
          <w:trHeight w:val="261"/>
          <w:jc w:val="center"/>
        </w:trPr>
        <w:tc>
          <w:tcPr>
            <w:tcW w:w="827" w:type="dxa"/>
          </w:tcPr>
          <w:p w:rsidR="00595815" w:rsidRPr="00595815" w:rsidRDefault="00595815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 xml:space="preserve">  </w:t>
            </w:r>
            <w:r w:rsidRPr="00595815">
              <w:rPr>
                <w:rFonts w:ascii="Arial Narrow" w:hAnsi="Arial Narrow"/>
                <w:b/>
                <w:sz w:val="20"/>
                <w:szCs w:val="20"/>
              </w:rPr>
              <w:t>2</w:t>
            </w:r>
          </w:p>
        </w:tc>
        <w:tc>
          <w:tcPr>
            <w:tcW w:w="2062" w:type="dxa"/>
          </w:tcPr>
          <w:p w:rsidR="0059581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Invited</w:t>
            </w:r>
            <w:r w:rsidRPr="00595815">
              <w:rPr>
                <w:rFonts w:ascii="Arial Narrow" w:hAnsi="Arial Narrow"/>
                <w:sz w:val="20"/>
                <w:szCs w:val="20"/>
              </w:rPr>
              <w:t xml:space="preserve"> Talk</w:t>
            </w:r>
          </w:p>
        </w:tc>
        <w:tc>
          <w:tcPr>
            <w:tcW w:w="1653" w:type="dxa"/>
          </w:tcPr>
          <w:p w:rsidR="0059581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Architecture Modelling Through Pi- Calculus</w:t>
            </w:r>
          </w:p>
        </w:tc>
        <w:tc>
          <w:tcPr>
            <w:tcW w:w="1855" w:type="dxa"/>
          </w:tcPr>
          <w:p w:rsidR="0059581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CSED/ Dr.  BATU </w:t>
            </w:r>
            <w:r w:rsidRPr="00595815">
              <w:rPr>
                <w:rFonts w:ascii="Arial Narrow" w:hAnsi="Arial Narrow"/>
                <w:sz w:val="20"/>
                <w:szCs w:val="20"/>
              </w:rPr>
              <w:t>Lonere, Raigad, Maharashtra</w:t>
            </w:r>
            <w:r w:rsidR="00657368">
              <w:rPr>
                <w:rFonts w:ascii="Arial Narrow" w:hAnsi="Arial Narrow"/>
                <w:sz w:val="20"/>
                <w:szCs w:val="20"/>
              </w:rPr>
              <w:t>, India</w:t>
            </w:r>
            <w:r w:rsidRPr="00595815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854" w:type="dxa"/>
          </w:tcPr>
          <w:p w:rsidR="00595815" w:rsidRPr="00595815" w:rsidRDefault="00657368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29-09-2016</w:t>
            </w:r>
          </w:p>
        </w:tc>
        <w:tc>
          <w:tcPr>
            <w:tcW w:w="871" w:type="dxa"/>
          </w:tcPr>
          <w:p w:rsidR="00595815" w:rsidRPr="00595815" w:rsidRDefault="00657368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29-09-2016</w:t>
            </w:r>
          </w:p>
        </w:tc>
        <w:tc>
          <w:tcPr>
            <w:tcW w:w="1855" w:type="dxa"/>
            <w:tcBorders>
              <w:right w:val="single" w:sz="4" w:space="0" w:color="auto"/>
            </w:tcBorders>
          </w:tcPr>
          <w:p w:rsidR="00595815" w:rsidRPr="00595815" w:rsidRDefault="00595815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Dr.  BATU </w:t>
            </w:r>
            <w:r w:rsidRPr="00595815">
              <w:rPr>
                <w:rFonts w:ascii="Arial Narrow" w:hAnsi="Arial Narrow"/>
                <w:sz w:val="20"/>
                <w:szCs w:val="20"/>
              </w:rPr>
              <w:t>Lonere, Raigad, Maharashtra</w:t>
            </w:r>
          </w:p>
        </w:tc>
      </w:tr>
      <w:tr w:rsidR="00657368" w:rsidRPr="008F6D37" w:rsidTr="00595815">
        <w:trPr>
          <w:trHeight w:val="261"/>
          <w:jc w:val="center"/>
        </w:trPr>
        <w:tc>
          <w:tcPr>
            <w:tcW w:w="827" w:type="dxa"/>
          </w:tcPr>
          <w:p w:rsidR="00657368" w:rsidRDefault="00657368" w:rsidP="004E7F95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3</w:t>
            </w:r>
          </w:p>
        </w:tc>
        <w:tc>
          <w:tcPr>
            <w:tcW w:w="2062" w:type="dxa"/>
          </w:tcPr>
          <w:p w:rsidR="00657368" w:rsidRDefault="00657368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 w:rsidRPr="00595815">
              <w:rPr>
                <w:rFonts w:ascii="Arial Narrow" w:hAnsi="Arial Narrow"/>
                <w:sz w:val="20"/>
                <w:szCs w:val="20"/>
              </w:rPr>
              <w:t>Expert Talk</w:t>
            </w:r>
          </w:p>
        </w:tc>
        <w:tc>
          <w:tcPr>
            <w:tcW w:w="1653" w:type="dxa"/>
          </w:tcPr>
          <w:p w:rsidR="00657368" w:rsidRDefault="00657368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Why Object Oriented System Development </w:t>
            </w:r>
          </w:p>
        </w:tc>
        <w:tc>
          <w:tcPr>
            <w:tcW w:w="1855" w:type="dxa"/>
          </w:tcPr>
          <w:p w:rsidR="00657368" w:rsidRDefault="00657368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CSED/ VBSPU Jaunpur, India</w:t>
            </w:r>
          </w:p>
        </w:tc>
        <w:tc>
          <w:tcPr>
            <w:tcW w:w="854" w:type="dxa"/>
          </w:tcPr>
          <w:p w:rsidR="00657368" w:rsidRDefault="00657368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29-08-2016</w:t>
            </w:r>
          </w:p>
        </w:tc>
        <w:tc>
          <w:tcPr>
            <w:tcW w:w="871" w:type="dxa"/>
          </w:tcPr>
          <w:p w:rsidR="00657368" w:rsidRDefault="00657368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29-08-2016</w:t>
            </w:r>
          </w:p>
        </w:tc>
        <w:tc>
          <w:tcPr>
            <w:tcW w:w="1855" w:type="dxa"/>
            <w:tcBorders>
              <w:right w:val="single" w:sz="4" w:space="0" w:color="auto"/>
            </w:tcBorders>
          </w:tcPr>
          <w:p w:rsidR="00657368" w:rsidRDefault="00657368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VBSPU Jaunpur, India</w:t>
            </w:r>
          </w:p>
        </w:tc>
      </w:tr>
      <w:tr w:rsidR="003D2CAF" w:rsidRPr="008F6D37" w:rsidTr="00595815">
        <w:trPr>
          <w:trHeight w:val="261"/>
          <w:jc w:val="center"/>
        </w:trPr>
        <w:tc>
          <w:tcPr>
            <w:tcW w:w="827" w:type="dxa"/>
          </w:tcPr>
          <w:p w:rsidR="003D2CAF" w:rsidRDefault="003D2CAF" w:rsidP="004A3F4B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4</w:t>
            </w:r>
          </w:p>
        </w:tc>
        <w:tc>
          <w:tcPr>
            <w:tcW w:w="2062" w:type="dxa"/>
          </w:tcPr>
          <w:p w:rsidR="003D2CAF" w:rsidRDefault="003D2CAF" w:rsidP="004A3F4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Member of Selection Committee</w:t>
            </w:r>
          </w:p>
        </w:tc>
        <w:tc>
          <w:tcPr>
            <w:tcW w:w="1653" w:type="dxa"/>
          </w:tcPr>
          <w:p w:rsidR="003D2CAF" w:rsidRDefault="003D2CAF" w:rsidP="003D2CAF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Selection of Guest Faculty as a Subject Expert/ O.B.C. Nominee</w:t>
            </w:r>
          </w:p>
        </w:tc>
        <w:tc>
          <w:tcPr>
            <w:tcW w:w="1855" w:type="dxa"/>
          </w:tcPr>
          <w:p w:rsidR="003D2CAF" w:rsidRDefault="003D2CAF" w:rsidP="004A3F4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CSED/ BIET Jhansi, U.P.</w:t>
            </w:r>
          </w:p>
        </w:tc>
        <w:tc>
          <w:tcPr>
            <w:tcW w:w="854" w:type="dxa"/>
          </w:tcPr>
          <w:p w:rsidR="003D2CAF" w:rsidRDefault="003D2CAF" w:rsidP="004A3F4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21-07--2016</w:t>
            </w:r>
          </w:p>
        </w:tc>
        <w:tc>
          <w:tcPr>
            <w:tcW w:w="871" w:type="dxa"/>
          </w:tcPr>
          <w:p w:rsidR="003D2CAF" w:rsidRDefault="003D2CAF" w:rsidP="004A3F4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23-07--2016</w:t>
            </w:r>
          </w:p>
        </w:tc>
        <w:tc>
          <w:tcPr>
            <w:tcW w:w="1855" w:type="dxa"/>
            <w:tcBorders>
              <w:right w:val="single" w:sz="4" w:space="0" w:color="auto"/>
            </w:tcBorders>
          </w:tcPr>
          <w:p w:rsidR="003D2CAF" w:rsidRDefault="003D2CAF" w:rsidP="004A3F4B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BIET Jhansi, U.P.</w:t>
            </w:r>
          </w:p>
        </w:tc>
      </w:tr>
      <w:tr w:rsidR="003D2CAF" w:rsidRPr="008F6D37" w:rsidTr="00595815">
        <w:trPr>
          <w:trHeight w:val="261"/>
          <w:jc w:val="center"/>
        </w:trPr>
        <w:tc>
          <w:tcPr>
            <w:tcW w:w="827" w:type="dxa"/>
          </w:tcPr>
          <w:p w:rsidR="003D2CAF" w:rsidRDefault="003D2CAF" w:rsidP="004A3F4B">
            <w:pPr>
              <w:spacing w:after="0" w:line="240" w:lineRule="auto"/>
              <w:rPr>
                <w:rFonts w:ascii="Arial Narrow" w:hAnsi="Arial Narrow"/>
                <w:b/>
                <w:sz w:val="20"/>
                <w:szCs w:val="20"/>
              </w:rPr>
            </w:pPr>
            <w:r>
              <w:rPr>
                <w:rFonts w:ascii="Arial Narrow" w:hAnsi="Arial Narrow"/>
                <w:b/>
                <w:sz w:val="20"/>
                <w:szCs w:val="20"/>
              </w:rPr>
              <w:t>5</w:t>
            </w:r>
          </w:p>
        </w:tc>
        <w:tc>
          <w:tcPr>
            <w:tcW w:w="2062" w:type="dxa"/>
          </w:tcPr>
          <w:p w:rsidR="003D2CAF" w:rsidRPr="00595815" w:rsidRDefault="003D2CAF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Member of Selection Committee </w:t>
            </w:r>
          </w:p>
        </w:tc>
        <w:tc>
          <w:tcPr>
            <w:tcW w:w="1653" w:type="dxa"/>
          </w:tcPr>
          <w:p w:rsidR="003D2CAF" w:rsidRDefault="003D2CAF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Selection of Guest Faculty/ Lecturers</w:t>
            </w:r>
          </w:p>
        </w:tc>
        <w:tc>
          <w:tcPr>
            <w:tcW w:w="1855" w:type="dxa"/>
          </w:tcPr>
          <w:p w:rsidR="003D2CAF" w:rsidRDefault="003D2CAF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CSED/ Government Engineering College Banda U.P.</w:t>
            </w:r>
          </w:p>
        </w:tc>
        <w:tc>
          <w:tcPr>
            <w:tcW w:w="854" w:type="dxa"/>
          </w:tcPr>
          <w:p w:rsidR="003D2CAF" w:rsidRDefault="003D2CAF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19-01-2016</w:t>
            </w:r>
          </w:p>
        </w:tc>
        <w:tc>
          <w:tcPr>
            <w:tcW w:w="871" w:type="dxa"/>
          </w:tcPr>
          <w:p w:rsidR="003D2CAF" w:rsidRDefault="003D2CAF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19-01-2016</w:t>
            </w:r>
          </w:p>
        </w:tc>
        <w:tc>
          <w:tcPr>
            <w:tcW w:w="1855" w:type="dxa"/>
            <w:tcBorders>
              <w:right w:val="single" w:sz="4" w:space="0" w:color="auto"/>
            </w:tcBorders>
          </w:tcPr>
          <w:p w:rsidR="003D2CAF" w:rsidRDefault="003D2CAF" w:rsidP="00595815">
            <w:pPr>
              <w:spacing w:after="0" w:line="240" w:lineRule="auto"/>
              <w:jc w:val="both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Government Engineering College Banda U.P.</w:t>
            </w:r>
          </w:p>
        </w:tc>
      </w:tr>
    </w:tbl>
    <w:p w:rsidR="004E7F95" w:rsidRPr="008F6D37" w:rsidRDefault="004E7F95" w:rsidP="004E7F9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 w:cs="Arial"/>
        </w:rPr>
      </w:pPr>
      <w:r w:rsidRPr="008F6D37">
        <w:rPr>
          <w:rFonts w:ascii="Arial Narrow" w:hAnsi="Arial Narrow" w:cs="Arial"/>
        </w:rPr>
        <w:lastRenderedPageBreak/>
        <w:t>Fellow IEEE, FNA, FNAE, FNASc</w:t>
      </w:r>
      <w:r w:rsidRPr="008F6D37">
        <w:rPr>
          <w:rFonts w:ascii="Arial Narrow" w:hAnsi="Arial Narrow" w:cs="Arial"/>
          <w:b/>
          <w:bCs/>
        </w:rPr>
        <w:t>[Max 10 Credit Points]</w:t>
      </w:r>
    </w:p>
    <w:tbl>
      <w:tblPr>
        <w:tblW w:w="492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80"/>
        <w:gridCol w:w="3170"/>
        <w:gridCol w:w="2869"/>
        <w:gridCol w:w="1572"/>
        <w:gridCol w:w="1099"/>
      </w:tblGrid>
      <w:tr w:rsidR="004E7F95" w:rsidRPr="008F6D37" w:rsidTr="004E7F95">
        <w:trPr>
          <w:trHeight w:val="330"/>
          <w:jc w:val="center"/>
        </w:trPr>
        <w:tc>
          <w:tcPr>
            <w:tcW w:w="640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586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Academic/ Professional Body</w:t>
            </w:r>
          </w:p>
        </w:tc>
        <w:tc>
          <w:tcPr>
            <w:tcW w:w="1436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Membership ID</w:t>
            </w:r>
          </w:p>
        </w:tc>
        <w:tc>
          <w:tcPr>
            <w:tcW w:w="1337" w:type="pct"/>
            <w:gridSpan w:val="2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Period</w:t>
            </w:r>
          </w:p>
        </w:tc>
      </w:tr>
      <w:tr w:rsidR="004E7F95" w:rsidRPr="008F6D37" w:rsidTr="004E7F95">
        <w:trPr>
          <w:trHeight w:val="330"/>
          <w:jc w:val="center"/>
        </w:trPr>
        <w:tc>
          <w:tcPr>
            <w:tcW w:w="640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586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436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787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From</w:t>
            </w:r>
          </w:p>
        </w:tc>
        <w:tc>
          <w:tcPr>
            <w:tcW w:w="550" w:type="pc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To</w:t>
            </w:r>
          </w:p>
        </w:tc>
      </w:tr>
      <w:tr w:rsidR="004E7F95" w:rsidRPr="008F6D37" w:rsidTr="004E7F95">
        <w:trPr>
          <w:trHeight w:val="299"/>
          <w:jc w:val="center"/>
        </w:trPr>
        <w:tc>
          <w:tcPr>
            <w:tcW w:w="640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586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436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787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550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4E7F95" w:rsidRPr="008F6D37" w:rsidRDefault="004E7F95" w:rsidP="004E7F95">
      <w:pPr>
        <w:pStyle w:val="ListParagraph"/>
        <w:spacing w:after="0" w:line="240" w:lineRule="auto"/>
        <w:ind w:left="539"/>
        <w:rPr>
          <w:rFonts w:ascii="Arial Narrow" w:hAnsi="Arial Narrow" w:cs="Arial"/>
          <w:b/>
          <w:bCs/>
        </w:rPr>
      </w:pPr>
    </w:p>
    <w:p w:rsidR="004E7F95" w:rsidRPr="008F6D37" w:rsidRDefault="004E7F95" w:rsidP="004E7F95">
      <w:pPr>
        <w:pStyle w:val="ListParagraph"/>
        <w:numPr>
          <w:ilvl w:val="0"/>
          <w:numId w:val="36"/>
        </w:numPr>
        <w:spacing w:after="0" w:line="240" w:lineRule="auto"/>
        <w:ind w:left="539" w:hanging="539"/>
        <w:rPr>
          <w:rFonts w:ascii="Arial Narrow" w:hAnsi="Arial Narrow" w:cs="Arial"/>
          <w:b/>
          <w:bCs/>
        </w:rPr>
      </w:pPr>
      <w:r w:rsidRPr="008F6D37">
        <w:rPr>
          <w:rFonts w:ascii="Arial Narrow" w:hAnsi="Arial Narrow" w:cs="Arial"/>
        </w:rPr>
        <w:t xml:space="preserve">Placement % (Only for the placement cell officers/Faculty  in-charge of Placement) </w:t>
      </w:r>
      <w:r w:rsidRPr="008F6D37">
        <w:rPr>
          <w:rFonts w:ascii="Arial Narrow" w:hAnsi="Arial Narrow" w:cs="Arial"/>
          <w:b/>
          <w:bCs/>
        </w:rPr>
        <w:t>(since last promotion)  [Placement % above 85%, max 20 points;  Placement % from 75- 84%, max 10 points]</w:t>
      </w:r>
    </w:p>
    <w:tbl>
      <w:tblPr>
        <w:tblW w:w="490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97"/>
        <w:gridCol w:w="2487"/>
        <w:gridCol w:w="1995"/>
        <w:gridCol w:w="2238"/>
        <w:gridCol w:w="2238"/>
      </w:tblGrid>
      <w:tr w:rsidR="004E7F95" w:rsidRPr="008F6D37" w:rsidTr="004E7F95">
        <w:trPr>
          <w:trHeight w:val="323"/>
          <w:jc w:val="center"/>
        </w:trPr>
        <w:tc>
          <w:tcPr>
            <w:tcW w:w="501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Sl. No.</w:t>
            </w:r>
          </w:p>
        </w:tc>
        <w:tc>
          <w:tcPr>
            <w:tcW w:w="1249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In the Capacity of</w:t>
            </w:r>
          </w:p>
        </w:tc>
        <w:tc>
          <w:tcPr>
            <w:tcW w:w="1002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Institute</w:t>
            </w:r>
          </w:p>
        </w:tc>
        <w:tc>
          <w:tcPr>
            <w:tcW w:w="1124" w:type="pct"/>
            <w:vMerge w:val="restart"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Year</w:t>
            </w:r>
          </w:p>
        </w:tc>
        <w:tc>
          <w:tcPr>
            <w:tcW w:w="1124" w:type="pct"/>
            <w:vMerge w:val="restart"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  <w:r w:rsidRPr="008F6D37">
              <w:rPr>
                <w:rFonts w:ascii="Arial Narrow" w:hAnsi="Arial Narrow"/>
                <w:b/>
                <w:szCs w:val="24"/>
              </w:rPr>
              <w:t>Placement %age</w:t>
            </w:r>
          </w:p>
        </w:tc>
      </w:tr>
      <w:tr w:rsidR="004E7F95" w:rsidRPr="008F6D37" w:rsidTr="004E7F95">
        <w:trPr>
          <w:trHeight w:val="323"/>
          <w:jc w:val="center"/>
        </w:trPr>
        <w:tc>
          <w:tcPr>
            <w:tcW w:w="501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249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002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24" w:type="pct"/>
            <w:vMerge/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  <w:tc>
          <w:tcPr>
            <w:tcW w:w="1124" w:type="pct"/>
            <w:vMerge/>
            <w:tcBorders>
              <w:right w:val="single" w:sz="4" w:space="0" w:color="auto"/>
            </w:tcBorders>
            <w:shd w:val="clear" w:color="auto" w:fill="D9D9D9"/>
          </w:tcPr>
          <w:p w:rsidR="004E7F95" w:rsidRPr="008F6D37" w:rsidRDefault="004E7F95" w:rsidP="004E7F95">
            <w:pPr>
              <w:spacing w:after="0" w:line="240" w:lineRule="auto"/>
              <w:jc w:val="center"/>
              <w:rPr>
                <w:rFonts w:ascii="Arial Narrow" w:hAnsi="Arial Narrow"/>
                <w:b/>
                <w:szCs w:val="24"/>
              </w:rPr>
            </w:pPr>
          </w:p>
        </w:tc>
      </w:tr>
      <w:tr w:rsidR="004E7F95" w:rsidRPr="008F6D37" w:rsidTr="004E7F95">
        <w:trPr>
          <w:trHeight w:val="292"/>
          <w:jc w:val="center"/>
        </w:trPr>
        <w:tc>
          <w:tcPr>
            <w:tcW w:w="501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249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002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24" w:type="pct"/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  <w:tc>
          <w:tcPr>
            <w:tcW w:w="1124" w:type="pct"/>
            <w:tcBorders>
              <w:right w:val="single" w:sz="4" w:space="0" w:color="auto"/>
            </w:tcBorders>
          </w:tcPr>
          <w:p w:rsidR="004E7F95" w:rsidRPr="008F6D37" w:rsidRDefault="004E7F95" w:rsidP="004E7F95">
            <w:pPr>
              <w:spacing w:after="0" w:line="240" w:lineRule="auto"/>
              <w:rPr>
                <w:rFonts w:ascii="Arial Narrow" w:hAnsi="Arial Narrow"/>
                <w:b/>
                <w:sz w:val="24"/>
                <w:szCs w:val="24"/>
              </w:rPr>
            </w:pPr>
          </w:p>
        </w:tc>
      </w:tr>
    </w:tbl>
    <w:p w:rsidR="004E7F95" w:rsidRPr="008F6D37" w:rsidRDefault="004E7F95" w:rsidP="004E7F9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4E7F95" w:rsidRPr="008F6D37" w:rsidRDefault="004E7F95" w:rsidP="004E7F95">
      <w:pPr>
        <w:pStyle w:val="ListParagraph"/>
        <w:spacing w:after="0" w:line="240" w:lineRule="auto"/>
        <w:ind w:left="540" w:hanging="360"/>
        <w:jc w:val="right"/>
        <w:rPr>
          <w:rFonts w:ascii="Arial Narrow" w:hAnsi="Arial Narrow"/>
          <w:sz w:val="24"/>
          <w:szCs w:val="24"/>
        </w:rPr>
      </w:pPr>
    </w:p>
    <w:p w:rsidR="006F0995" w:rsidRPr="0000648C" w:rsidRDefault="006F0995" w:rsidP="006F0995">
      <w:pPr>
        <w:pStyle w:val="ListParagraph"/>
        <w:numPr>
          <w:ilvl w:val="0"/>
          <w:numId w:val="36"/>
        </w:numPr>
        <w:spacing w:after="120" w:line="480" w:lineRule="auto"/>
        <w:ind w:left="539" w:hanging="539"/>
        <w:rPr>
          <w:rFonts w:ascii="Arial Narrow" w:hAnsi="Arial Narrow"/>
          <w:sz w:val="24"/>
          <w:szCs w:val="24"/>
        </w:rPr>
      </w:pPr>
      <w:r w:rsidRPr="0000648C">
        <w:rPr>
          <w:rFonts w:ascii="Arial Narrow" w:hAnsi="Arial Narrow"/>
          <w:b/>
          <w:sz w:val="24"/>
          <w:szCs w:val="24"/>
        </w:rPr>
        <w:t>Any other</w:t>
      </w:r>
      <w:r>
        <w:rPr>
          <w:rFonts w:ascii="Arial Narrow" w:hAnsi="Arial Narrow"/>
          <w:b/>
          <w:sz w:val="24"/>
          <w:szCs w:val="24"/>
        </w:rPr>
        <w:t xml:space="preserve"> relevant</w:t>
      </w:r>
      <w:r w:rsidR="00812DE9">
        <w:rPr>
          <w:rFonts w:ascii="Arial Narrow" w:hAnsi="Arial Narrow"/>
          <w:b/>
          <w:sz w:val="24"/>
          <w:szCs w:val="24"/>
        </w:rPr>
        <w:t xml:space="preserve"> </w:t>
      </w:r>
      <w:r w:rsidRPr="0000648C">
        <w:rPr>
          <w:rFonts w:ascii="Arial Narrow" w:hAnsi="Arial Narrow"/>
          <w:b/>
          <w:sz w:val="24"/>
          <w:szCs w:val="24"/>
        </w:rPr>
        <w:t>information</w:t>
      </w:r>
      <w:r w:rsidRPr="0000648C">
        <w:rPr>
          <w:rFonts w:ascii="Arial Narrow" w:hAnsi="Arial Narrow"/>
          <w:sz w:val="24"/>
          <w:szCs w:val="24"/>
        </w:rPr>
        <w:t>:........………………………………………………………………..</w:t>
      </w:r>
    </w:p>
    <w:p w:rsidR="004E7F95" w:rsidRPr="008F6D37" w:rsidRDefault="004E7F95" w:rsidP="004E7F95">
      <w:pPr>
        <w:tabs>
          <w:tab w:val="left" w:pos="540"/>
        </w:tabs>
        <w:spacing w:after="0" w:line="240" w:lineRule="auto"/>
        <w:ind w:left="540"/>
        <w:rPr>
          <w:rFonts w:ascii="Arial Narrow" w:hAnsi="Arial Narrow"/>
          <w:sz w:val="24"/>
          <w:szCs w:val="24"/>
        </w:rPr>
      </w:pPr>
    </w:p>
    <w:p w:rsidR="007A16EF" w:rsidRPr="00C82416" w:rsidRDefault="007A16EF" w:rsidP="00C82416">
      <w:pPr>
        <w:spacing w:after="0" w:line="360" w:lineRule="auto"/>
        <w:rPr>
          <w:rFonts w:ascii="Arial Narrow" w:hAnsi="Arial Narrow"/>
          <w:b/>
          <w:sz w:val="24"/>
          <w:szCs w:val="24"/>
        </w:rPr>
      </w:pPr>
    </w:p>
    <w:p w:rsidR="004E7F95" w:rsidRDefault="004E7F95" w:rsidP="0055052F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</w:rPr>
      </w:pPr>
      <w:r w:rsidRPr="008F6D37">
        <w:rPr>
          <w:rFonts w:ascii="Arial Narrow" w:hAnsi="Arial Narrow"/>
          <w:b/>
          <w:sz w:val="24"/>
          <w:szCs w:val="24"/>
        </w:rPr>
        <w:t xml:space="preserve">To claim credit points in different categories, enclose relevant documents with self-attestation. </w:t>
      </w:r>
    </w:p>
    <w:p w:rsidR="00A41A7B" w:rsidRPr="008F6D37" w:rsidRDefault="00A41A7B" w:rsidP="0055052F">
      <w:pPr>
        <w:pStyle w:val="ListParagraph"/>
        <w:spacing w:after="0" w:line="360" w:lineRule="auto"/>
        <w:ind w:left="539"/>
        <w:rPr>
          <w:rFonts w:ascii="Arial Narrow" w:hAnsi="Arial Narrow"/>
          <w:b/>
          <w:sz w:val="24"/>
          <w:szCs w:val="24"/>
          <w:u w:val="single"/>
        </w:rPr>
      </w:pPr>
    </w:p>
    <w:p w:rsidR="004E7F95" w:rsidRPr="008F6D37" w:rsidRDefault="004E7F95" w:rsidP="0055052F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8F6D37">
        <w:rPr>
          <w:rFonts w:ascii="Arial Narrow" w:hAnsi="Arial Narrow"/>
          <w:sz w:val="24"/>
          <w:szCs w:val="24"/>
        </w:rPr>
        <w:t>There are ……</w:t>
      </w:r>
      <w:r w:rsidR="00F61A4F">
        <w:rPr>
          <w:rFonts w:ascii="Arial Narrow" w:hAnsi="Arial Narrow"/>
          <w:sz w:val="24"/>
          <w:szCs w:val="24"/>
        </w:rPr>
        <w:t>5</w:t>
      </w:r>
      <w:r w:rsidR="003A3410">
        <w:rPr>
          <w:rFonts w:ascii="Arial Narrow" w:hAnsi="Arial Narrow"/>
          <w:sz w:val="24"/>
          <w:szCs w:val="24"/>
        </w:rPr>
        <w:t>3</w:t>
      </w:r>
      <w:r w:rsidRPr="008F6D37">
        <w:rPr>
          <w:rFonts w:ascii="Arial Narrow" w:hAnsi="Arial Narrow"/>
          <w:sz w:val="24"/>
          <w:szCs w:val="24"/>
        </w:rPr>
        <w:t>………….number of enclosures with ……</w:t>
      </w:r>
      <w:r w:rsidR="00F61A4F">
        <w:rPr>
          <w:rFonts w:ascii="Arial Narrow" w:hAnsi="Arial Narrow"/>
          <w:sz w:val="24"/>
          <w:szCs w:val="24"/>
        </w:rPr>
        <w:t>5</w:t>
      </w:r>
      <w:r w:rsidR="003A3410">
        <w:rPr>
          <w:rFonts w:ascii="Arial Narrow" w:hAnsi="Arial Narrow"/>
          <w:sz w:val="24"/>
          <w:szCs w:val="24"/>
        </w:rPr>
        <w:t>3</w:t>
      </w:r>
      <w:r w:rsidRPr="008F6D37">
        <w:rPr>
          <w:rFonts w:ascii="Arial Narrow" w:hAnsi="Arial Narrow"/>
          <w:sz w:val="24"/>
          <w:szCs w:val="24"/>
        </w:rPr>
        <w:t>………pages attached along with this form.</w:t>
      </w:r>
    </w:p>
    <w:p w:rsidR="004E7F95" w:rsidRPr="008F6D37" w:rsidRDefault="004E7F95" w:rsidP="0055052F">
      <w:pPr>
        <w:spacing w:after="0" w:line="360" w:lineRule="auto"/>
        <w:rPr>
          <w:rFonts w:ascii="Arial Narrow" w:hAnsi="Arial Narrow"/>
          <w:b/>
          <w:sz w:val="4"/>
          <w:szCs w:val="24"/>
          <w:u w:val="single"/>
        </w:rPr>
      </w:pPr>
    </w:p>
    <w:p w:rsidR="004E7F95" w:rsidRPr="008F6D37" w:rsidRDefault="004E7F95" w:rsidP="0055052F">
      <w:pPr>
        <w:spacing w:after="0" w:line="360" w:lineRule="auto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8F6D37">
        <w:rPr>
          <w:rFonts w:ascii="Arial Narrow" w:hAnsi="Arial Narrow"/>
          <w:b/>
          <w:sz w:val="24"/>
          <w:szCs w:val="24"/>
          <w:u w:val="single"/>
        </w:rPr>
        <w:t>Declaration</w:t>
      </w:r>
    </w:p>
    <w:p w:rsidR="004E7F95" w:rsidRPr="008F6D37" w:rsidRDefault="004E7F95" w:rsidP="0055052F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r w:rsidRPr="008F6D37">
        <w:rPr>
          <w:rFonts w:ascii="Arial Narrow" w:hAnsi="Arial Narrow"/>
          <w:sz w:val="24"/>
          <w:szCs w:val="24"/>
        </w:rPr>
        <w:t>I hereby declare that the information furnished above is true to the best of my knowledge and belief. If at any time             it is found that I have concealed any information or have given any incorrect data, my candidature/ appointment, may be cancelled/terminated, without any notice or compensation.</w:t>
      </w:r>
    </w:p>
    <w:p w:rsidR="004E7F95" w:rsidRPr="008F6D37" w:rsidRDefault="004E7F95" w:rsidP="0055052F">
      <w:pPr>
        <w:spacing w:after="0" w:line="360" w:lineRule="auto"/>
        <w:rPr>
          <w:rFonts w:ascii="Arial Narrow" w:hAnsi="Arial Narrow"/>
          <w:b/>
          <w:sz w:val="14"/>
          <w:szCs w:val="24"/>
        </w:rPr>
      </w:pPr>
    </w:p>
    <w:p w:rsidR="004E7F95" w:rsidRPr="008F6D37" w:rsidRDefault="004E7F95" w:rsidP="004E7F9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E7F95" w:rsidRPr="008F6D37" w:rsidRDefault="004E7F95" w:rsidP="004E7F95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E7F95" w:rsidRPr="008F6D37" w:rsidRDefault="004E7F95" w:rsidP="004E7F9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8F6D37">
        <w:rPr>
          <w:rFonts w:ascii="Arial Narrow" w:hAnsi="Arial Narrow"/>
          <w:b/>
          <w:sz w:val="24"/>
          <w:szCs w:val="24"/>
        </w:rPr>
        <w:t xml:space="preserve">Date:  </w:t>
      </w:r>
      <w:r w:rsidR="001C713A">
        <w:rPr>
          <w:rFonts w:ascii="Arial Narrow" w:hAnsi="Arial Narrow"/>
          <w:b/>
          <w:sz w:val="24"/>
          <w:szCs w:val="24"/>
        </w:rPr>
        <w:t>14</w:t>
      </w:r>
      <w:r w:rsidR="0043223E">
        <w:rPr>
          <w:rFonts w:ascii="Arial Narrow" w:hAnsi="Arial Narrow"/>
          <w:b/>
          <w:sz w:val="24"/>
          <w:szCs w:val="24"/>
        </w:rPr>
        <w:t>-11-2017</w:t>
      </w:r>
      <w:r w:rsidRPr="008F6D37">
        <w:rPr>
          <w:rFonts w:ascii="Arial Narrow" w:hAnsi="Arial Narrow"/>
          <w:b/>
          <w:sz w:val="24"/>
          <w:szCs w:val="24"/>
        </w:rPr>
        <w:t>……..</w:t>
      </w:r>
    </w:p>
    <w:p w:rsidR="004E7F95" w:rsidRPr="008F6D37" w:rsidRDefault="004E7F95" w:rsidP="004E7F95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8F6D37">
        <w:rPr>
          <w:rFonts w:ascii="Arial Narrow" w:hAnsi="Arial Narrow"/>
          <w:b/>
          <w:sz w:val="24"/>
          <w:szCs w:val="24"/>
        </w:rPr>
        <w:t xml:space="preserve">Place: </w:t>
      </w:r>
      <w:r w:rsidR="0043223E">
        <w:rPr>
          <w:rFonts w:ascii="Arial Narrow" w:hAnsi="Arial Narrow"/>
          <w:b/>
          <w:sz w:val="24"/>
          <w:szCs w:val="24"/>
        </w:rPr>
        <w:t>Allahabad….</w:t>
      </w:r>
      <w:r w:rsidRPr="008F6D37">
        <w:rPr>
          <w:rFonts w:ascii="Arial Narrow" w:hAnsi="Arial Narrow"/>
          <w:b/>
          <w:sz w:val="24"/>
          <w:szCs w:val="24"/>
        </w:rPr>
        <w:t>….</w:t>
      </w:r>
      <w:r w:rsidRPr="008F6D37">
        <w:rPr>
          <w:rFonts w:ascii="Arial Narrow" w:hAnsi="Arial Narrow"/>
          <w:b/>
          <w:sz w:val="24"/>
          <w:szCs w:val="24"/>
        </w:rPr>
        <w:tab/>
      </w:r>
      <w:r w:rsidRPr="008F6D37">
        <w:rPr>
          <w:rFonts w:ascii="Arial Narrow" w:hAnsi="Arial Narrow"/>
          <w:b/>
          <w:sz w:val="24"/>
          <w:szCs w:val="24"/>
        </w:rPr>
        <w:tab/>
      </w:r>
      <w:r w:rsidRPr="008F6D37">
        <w:rPr>
          <w:rFonts w:ascii="Arial Narrow" w:hAnsi="Arial Narrow"/>
          <w:b/>
          <w:sz w:val="24"/>
          <w:szCs w:val="24"/>
        </w:rPr>
        <w:tab/>
      </w:r>
      <w:r w:rsidRPr="008F6D37">
        <w:rPr>
          <w:rFonts w:ascii="Arial Narrow" w:hAnsi="Arial Narrow"/>
          <w:b/>
          <w:sz w:val="24"/>
          <w:szCs w:val="24"/>
        </w:rPr>
        <w:tab/>
      </w:r>
      <w:r w:rsidRPr="008F6D37">
        <w:rPr>
          <w:rFonts w:ascii="Arial Narrow" w:hAnsi="Arial Narrow"/>
          <w:b/>
          <w:sz w:val="24"/>
          <w:szCs w:val="24"/>
        </w:rPr>
        <w:tab/>
      </w:r>
      <w:r w:rsidRPr="008F6D37">
        <w:rPr>
          <w:rFonts w:ascii="Arial Narrow" w:hAnsi="Arial Narrow"/>
          <w:b/>
          <w:sz w:val="24"/>
          <w:szCs w:val="24"/>
        </w:rPr>
        <w:tab/>
      </w:r>
      <w:r w:rsidRPr="008F6D37">
        <w:rPr>
          <w:rFonts w:ascii="Arial Narrow" w:hAnsi="Arial Narrow"/>
          <w:b/>
          <w:sz w:val="24"/>
          <w:szCs w:val="24"/>
        </w:rPr>
        <w:tab/>
        <w:t xml:space="preserve">      [Signature of applicant with date]</w:t>
      </w:r>
    </w:p>
    <w:p w:rsidR="004E7F95" w:rsidRPr="008F6D37" w:rsidRDefault="004E7F95" w:rsidP="004E7F95">
      <w:pPr>
        <w:spacing w:after="0" w:line="240" w:lineRule="auto"/>
        <w:rPr>
          <w:rFonts w:ascii="Arial Narrow" w:hAnsi="Arial Narrow"/>
          <w:sz w:val="24"/>
          <w:szCs w:val="24"/>
        </w:rPr>
        <w:sectPr w:rsidR="004E7F95" w:rsidRPr="008F6D37" w:rsidSect="0079267C">
          <w:headerReference w:type="default" r:id="rId9"/>
          <w:footerReference w:type="default" r:id="rId10"/>
          <w:type w:val="continuous"/>
          <w:pgSz w:w="12240" w:h="15840"/>
          <w:pgMar w:top="810" w:right="1152" w:bottom="180" w:left="1152" w:header="720" w:footer="135" w:gutter="0"/>
          <w:cols w:space="720"/>
        </w:sectPr>
      </w:pPr>
    </w:p>
    <w:p w:rsidR="00A350E3" w:rsidRDefault="004E7F95" w:rsidP="004E7F95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sectPr w:rsidR="00A350E3" w:rsidSect="00693FDD">
      <w:footerReference w:type="default" r:id="rId11"/>
      <w:type w:val="continuous"/>
      <w:pgSz w:w="12240" w:h="15840"/>
      <w:pgMar w:top="540" w:right="1152" w:bottom="180" w:left="1152" w:header="72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6AAD" w:rsidRDefault="005B6AAD" w:rsidP="000F34D7">
      <w:pPr>
        <w:spacing w:after="0" w:line="240" w:lineRule="auto"/>
      </w:pPr>
      <w:r>
        <w:separator/>
      </w:r>
    </w:p>
  </w:endnote>
  <w:endnote w:type="continuationSeparator" w:id="1">
    <w:p w:rsidR="005B6AAD" w:rsidRDefault="005B6AAD" w:rsidP="000F3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Kruti Dev 710">
    <w:charset w:val="00"/>
    <w:family w:val="auto"/>
    <w:pitch w:val="variable"/>
    <w:sig w:usb0="00000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6972781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4A3F4B" w:rsidRDefault="004A3F4B" w:rsidP="0079267C">
            <w:pPr>
              <w:pStyle w:val="Footer"/>
              <w:tabs>
                <w:tab w:val="left" w:pos="415"/>
                <w:tab w:val="center" w:pos="4968"/>
              </w:tabs>
            </w:pPr>
            <w:r>
              <w:tab/>
            </w:r>
            <w:r>
              <w:tab/>
            </w:r>
            <w:r w:rsidRPr="00E40AB5">
              <w:rPr>
                <w:rFonts w:ascii="Arial Narrow" w:hAnsi="Arial Narrow"/>
                <w:sz w:val="20"/>
                <w:szCs w:val="20"/>
              </w:rPr>
              <w:t xml:space="preserve">Page </w:t>
            </w:r>
            <w:r w:rsidR="00DD172D" w:rsidRPr="00E40AB5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E40AB5">
              <w:rPr>
                <w:rFonts w:ascii="Arial Narrow" w:hAnsi="Arial Narrow"/>
                <w:b/>
                <w:bCs/>
                <w:sz w:val="20"/>
                <w:szCs w:val="20"/>
              </w:rPr>
              <w:instrText xml:space="preserve"> PAGE </w:instrText>
            </w:r>
            <w:r w:rsidR="00DD172D" w:rsidRPr="00E40AB5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1C713A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10</w:t>
            </w:r>
            <w:r w:rsidR="00DD172D" w:rsidRPr="00E40AB5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  <w:r w:rsidRPr="00E40AB5">
              <w:rPr>
                <w:rFonts w:ascii="Arial Narrow" w:hAnsi="Arial Narrow"/>
                <w:sz w:val="20"/>
                <w:szCs w:val="20"/>
              </w:rPr>
              <w:t xml:space="preserve"> of </w:t>
            </w:r>
            <w:r w:rsidR="00DD172D" w:rsidRPr="00E40AB5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begin"/>
            </w:r>
            <w:r w:rsidRPr="00E40AB5">
              <w:rPr>
                <w:rFonts w:ascii="Arial Narrow" w:hAnsi="Arial Narrow"/>
                <w:b/>
                <w:bCs/>
                <w:sz w:val="20"/>
                <w:szCs w:val="20"/>
              </w:rPr>
              <w:instrText xml:space="preserve"> NUMPAGES  </w:instrText>
            </w:r>
            <w:r w:rsidR="00DD172D" w:rsidRPr="00E40AB5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separate"/>
            </w:r>
            <w:r w:rsidR="001C713A">
              <w:rPr>
                <w:rFonts w:ascii="Arial Narrow" w:hAnsi="Arial Narrow"/>
                <w:b/>
                <w:bCs/>
                <w:noProof/>
                <w:sz w:val="20"/>
                <w:szCs w:val="20"/>
              </w:rPr>
              <w:t>10</w:t>
            </w:r>
            <w:r w:rsidR="00DD172D" w:rsidRPr="00E40AB5">
              <w:rPr>
                <w:rFonts w:ascii="Arial Narrow" w:hAnsi="Arial Narrow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4A3F4B" w:rsidRDefault="004A3F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F4B" w:rsidRPr="007820F2" w:rsidRDefault="004A3F4B" w:rsidP="007820F2">
    <w:pPr>
      <w:pStyle w:val="Header"/>
      <w:jc w:val="center"/>
      <w:rPr>
        <w:rFonts w:ascii="Arial Narrow" w:hAnsi="Arial Narrow"/>
        <w:sz w:val="6"/>
        <w:szCs w:val="6"/>
      </w:rPr>
    </w:pPr>
  </w:p>
  <w:p w:rsidR="004A3F4B" w:rsidRPr="007820F2" w:rsidRDefault="004A3F4B" w:rsidP="007820F2">
    <w:pPr>
      <w:pStyle w:val="Header"/>
      <w:jc w:val="center"/>
      <w:rPr>
        <w:rFonts w:ascii="Arial Narrow" w:hAnsi="Arial Narrow"/>
        <w:b/>
        <w:bCs/>
        <w:sz w:val="18"/>
        <w:szCs w:val="18"/>
      </w:rPr>
    </w:pPr>
    <w:r w:rsidRPr="007820F2">
      <w:rPr>
        <w:rFonts w:ascii="Arial Narrow" w:hAnsi="Arial Narrow"/>
        <w:b/>
        <w:bCs/>
        <w:sz w:val="18"/>
        <w:szCs w:val="18"/>
      </w:rPr>
      <w:t xml:space="preserve">[Page </w:t>
    </w:r>
    <w:r w:rsidR="00DD172D" w:rsidRPr="007820F2">
      <w:rPr>
        <w:rFonts w:ascii="Arial Narrow" w:hAnsi="Arial Narrow"/>
        <w:b/>
        <w:bCs/>
        <w:sz w:val="18"/>
        <w:szCs w:val="18"/>
      </w:rPr>
      <w:fldChar w:fldCharType="begin"/>
    </w:r>
    <w:r w:rsidRPr="007820F2">
      <w:rPr>
        <w:rFonts w:ascii="Arial Narrow" w:hAnsi="Arial Narrow"/>
        <w:b/>
        <w:bCs/>
        <w:sz w:val="18"/>
        <w:szCs w:val="18"/>
      </w:rPr>
      <w:instrText xml:space="preserve"> PAGE  \* Arabic  \* MERGEFORMAT </w:instrText>
    </w:r>
    <w:r w:rsidR="00DD172D" w:rsidRPr="007820F2">
      <w:rPr>
        <w:rFonts w:ascii="Arial Narrow" w:hAnsi="Arial Narrow"/>
        <w:b/>
        <w:bCs/>
        <w:sz w:val="18"/>
        <w:szCs w:val="18"/>
      </w:rPr>
      <w:fldChar w:fldCharType="separate"/>
    </w:r>
    <w:r>
      <w:rPr>
        <w:rFonts w:ascii="Arial Narrow" w:hAnsi="Arial Narrow"/>
        <w:b/>
        <w:bCs/>
        <w:noProof/>
        <w:sz w:val="18"/>
        <w:szCs w:val="18"/>
      </w:rPr>
      <w:t>13</w:t>
    </w:r>
    <w:r w:rsidR="00DD172D" w:rsidRPr="007820F2">
      <w:rPr>
        <w:rFonts w:ascii="Arial Narrow" w:hAnsi="Arial Narrow"/>
        <w:b/>
        <w:bCs/>
        <w:sz w:val="18"/>
        <w:szCs w:val="18"/>
      </w:rPr>
      <w:fldChar w:fldCharType="end"/>
    </w:r>
    <w:r w:rsidRPr="007820F2">
      <w:rPr>
        <w:rFonts w:ascii="Arial Narrow" w:hAnsi="Arial Narrow"/>
        <w:b/>
        <w:bCs/>
        <w:sz w:val="18"/>
        <w:szCs w:val="18"/>
      </w:rPr>
      <w:t xml:space="preserve"> of </w:t>
    </w:r>
    <w:fldSimple w:instr=" NUMPAGES  \* Arabic  \* MERGEFORMAT ">
      <w:r w:rsidRPr="004A3F4B">
        <w:rPr>
          <w:rFonts w:ascii="Arial Narrow" w:hAnsi="Arial Narrow"/>
          <w:b/>
          <w:bCs/>
          <w:noProof/>
          <w:sz w:val="18"/>
          <w:szCs w:val="18"/>
        </w:rPr>
        <w:t>13</w:t>
      </w:r>
    </w:fldSimple>
    <w:r w:rsidRPr="007820F2">
      <w:rPr>
        <w:rFonts w:ascii="Arial Narrow" w:hAnsi="Arial Narrow"/>
        <w:b/>
        <w:bCs/>
        <w:sz w:val="18"/>
        <w:szCs w:val="18"/>
      </w:rPr>
      <w:t>]</w:t>
    </w:r>
  </w:p>
  <w:p w:rsidR="004A3F4B" w:rsidRPr="00AD7DCC" w:rsidRDefault="004A3F4B" w:rsidP="00AD7D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6AAD" w:rsidRDefault="005B6AAD" w:rsidP="000F34D7">
      <w:pPr>
        <w:spacing w:after="0" w:line="240" w:lineRule="auto"/>
      </w:pPr>
      <w:r>
        <w:separator/>
      </w:r>
    </w:p>
  </w:footnote>
  <w:footnote w:type="continuationSeparator" w:id="1">
    <w:p w:rsidR="005B6AAD" w:rsidRDefault="005B6AAD" w:rsidP="000F34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3EC5" w:rsidRDefault="005E3EC5" w:rsidP="005E3EC5">
    <w:pPr>
      <w:pStyle w:val="Header"/>
      <w:tabs>
        <w:tab w:val="clear" w:pos="9026"/>
        <w:tab w:val="right" w:pos="9923"/>
      </w:tabs>
    </w:pPr>
    <w:r>
      <w:rPr>
        <w:color w:val="4F81BD" w:themeColor="accent1"/>
      </w:rPr>
      <w:t xml:space="preserve">                                                                                                                                                                   (Enclosure D Part-II)</w:t>
    </w:r>
  </w:p>
  <w:p w:rsidR="005E3EC5" w:rsidRDefault="005E3EC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73E3DB4"/>
    <w:multiLevelType w:val="hybridMultilevel"/>
    <w:tmpl w:val="80D030C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A6C9679E"/>
    <w:multiLevelType w:val="hybridMultilevel"/>
    <w:tmpl w:val="C5D4CAFA"/>
    <w:lvl w:ilvl="0" w:tplc="FFFFFFFF">
      <w:start w:val="1"/>
      <w:numFmt w:val="ideographDigital"/>
      <w:lvlText w:val=""/>
      <w:lvlJc w:val="left"/>
    </w:lvl>
    <w:lvl w:ilvl="1" w:tplc="5B6E19EE">
      <w:start w:val="1"/>
      <w:numFmt w:val="lowerLetter"/>
      <w:lvlText w:val="(%2)"/>
      <w:lvlJc w:val="left"/>
      <w:rPr>
        <w:rFonts w:ascii="Arial Narrow" w:eastAsia="Times New Roman" w:hAnsi="Arial Narrow" w:cs="Times New Roman"/>
        <w:b/>
        <w:bCs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B971F265"/>
    <w:multiLevelType w:val="hybridMultilevel"/>
    <w:tmpl w:val="28C80AC2"/>
    <w:lvl w:ilvl="0" w:tplc="FFFFFFFF">
      <w:start w:val="1"/>
      <w:numFmt w:val="ideographDigital"/>
      <w:lvlText w:val=""/>
      <w:lvlJc w:val="left"/>
    </w:lvl>
    <w:lvl w:ilvl="1" w:tplc="F42CE4CC">
      <w:start w:val="1"/>
      <w:numFmt w:val="lowerLetter"/>
      <w:lvlText w:val="(%2)"/>
      <w:lvlJc w:val="left"/>
      <w:rPr>
        <w:rFonts w:ascii="Arial Narrow" w:eastAsia="Times New Roman" w:hAnsi="Arial Narrow" w:cs="Times New Roman"/>
        <w:b/>
        <w:bCs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C847B6E0"/>
    <w:multiLevelType w:val="hybridMultilevel"/>
    <w:tmpl w:val="99A910C4"/>
    <w:lvl w:ilvl="0" w:tplc="FFFFFFFF">
      <w:start w:val="1"/>
      <w:numFmt w:val="lowerRoman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44E73"/>
    <w:multiLevelType w:val="hybridMultilevel"/>
    <w:tmpl w:val="C2D61C78"/>
    <w:lvl w:ilvl="0" w:tplc="008AF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1AD66BB"/>
    <w:multiLevelType w:val="hybridMultilevel"/>
    <w:tmpl w:val="75FE062A"/>
    <w:lvl w:ilvl="0" w:tplc="CDA8576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cs="Times New Roman" w:hint="default"/>
        <w:b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>
    <w:nsid w:val="04450506"/>
    <w:multiLevelType w:val="hybridMultilevel"/>
    <w:tmpl w:val="ACD291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04DC0FAB"/>
    <w:multiLevelType w:val="hybridMultilevel"/>
    <w:tmpl w:val="186C5C04"/>
    <w:lvl w:ilvl="0" w:tplc="4009000F">
      <w:start w:val="1"/>
      <w:numFmt w:val="decimal"/>
      <w:lvlText w:val="%1."/>
      <w:lvlJc w:val="left"/>
      <w:pPr>
        <w:ind w:left="5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A5D54F2"/>
    <w:multiLevelType w:val="hybridMultilevel"/>
    <w:tmpl w:val="829631F2"/>
    <w:lvl w:ilvl="0" w:tplc="99B42E3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CBF8AE6"/>
    <w:multiLevelType w:val="hybridMultilevel"/>
    <w:tmpl w:val="6A7A4D52"/>
    <w:lvl w:ilvl="0" w:tplc="FFFFFFFF">
      <w:start w:val="1"/>
      <w:numFmt w:val="ideographDigital"/>
      <w:lvlText w:val=""/>
      <w:lvlJc w:val="left"/>
    </w:lvl>
    <w:lvl w:ilvl="1" w:tplc="CD94287E">
      <w:start w:val="1"/>
      <w:numFmt w:val="lowerLetter"/>
      <w:lvlText w:val="(%2)"/>
      <w:lvlJc w:val="left"/>
      <w:rPr>
        <w:rFonts w:ascii="Arial Narrow" w:eastAsia="Times New Roman" w:hAnsi="Arial Narrow" w:cs="Bookman Old Style"/>
        <w:b/>
        <w:bCs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1CF74E0"/>
    <w:multiLevelType w:val="hybridMultilevel"/>
    <w:tmpl w:val="E09092E4"/>
    <w:lvl w:ilvl="0" w:tplc="E03850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2527F2A"/>
    <w:multiLevelType w:val="hybridMultilevel"/>
    <w:tmpl w:val="8164531C"/>
    <w:lvl w:ilvl="0" w:tplc="4009000B">
      <w:start w:val="1"/>
      <w:numFmt w:val="bullet"/>
      <w:lvlText w:val=""/>
      <w:lvlJc w:val="left"/>
      <w:pPr>
        <w:ind w:left="105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2">
    <w:nsid w:val="12EC122E"/>
    <w:multiLevelType w:val="hybridMultilevel"/>
    <w:tmpl w:val="FC2E06CA"/>
    <w:lvl w:ilvl="0" w:tplc="3AC6308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4EA0477"/>
    <w:multiLevelType w:val="hybridMultilevel"/>
    <w:tmpl w:val="FC307144"/>
    <w:lvl w:ilvl="0" w:tplc="D214C6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D21498"/>
    <w:multiLevelType w:val="hybridMultilevel"/>
    <w:tmpl w:val="A574DE52"/>
    <w:lvl w:ilvl="0" w:tplc="C82013D6">
      <w:start w:val="1"/>
      <w:numFmt w:val="decimal"/>
      <w:lvlText w:val="%1."/>
      <w:lvlJc w:val="left"/>
      <w:pPr>
        <w:ind w:left="720" w:hanging="360"/>
      </w:pPr>
      <w:rPr>
        <w:rFonts w:cs="Times New Roman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18907FCB"/>
    <w:multiLevelType w:val="hybridMultilevel"/>
    <w:tmpl w:val="FF6091D2"/>
    <w:lvl w:ilvl="0" w:tplc="40090019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1B053E74"/>
    <w:multiLevelType w:val="hybridMultilevel"/>
    <w:tmpl w:val="437445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BE43559"/>
    <w:multiLevelType w:val="hybridMultilevel"/>
    <w:tmpl w:val="F6CEFE9E"/>
    <w:lvl w:ilvl="0" w:tplc="A842578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D864B06"/>
    <w:multiLevelType w:val="hybridMultilevel"/>
    <w:tmpl w:val="BE36C7C2"/>
    <w:lvl w:ilvl="0" w:tplc="F93870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E794A87"/>
    <w:multiLevelType w:val="hybridMultilevel"/>
    <w:tmpl w:val="A4FA7CD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1EA5554F"/>
    <w:multiLevelType w:val="hybridMultilevel"/>
    <w:tmpl w:val="A5206264"/>
    <w:lvl w:ilvl="0" w:tplc="008AF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06F0545"/>
    <w:multiLevelType w:val="hybridMultilevel"/>
    <w:tmpl w:val="BE5A19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CE51A92"/>
    <w:multiLevelType w:val="hybridMultilevel"/>
    <w:tmpl w:val="4A64547C"/>
    <w:lvl w:ilvl="0" w:tplc="008AF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104C7"/>
    <w:multiLevelType w:val="hybridMultilevel"/>
    <w:tmpl w:val="E9B68E26"/>
    <w:lvl w:ilvl="0" w:tplc="0409000B">
      <w:start w:val="1"/>
      <w:numFmt w:val="bullet"/>
      <w:lvlText w:val=""/>
      <w:lvlJc w:val="left"/>
      <w:pPr>
        <w:ind w:left="70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3" w:hanging="360"/>
      </w:pPr>
      <w:rPr>
        <w:rFonts w:ascii="Wingdings" w:hAnsi="Wingdings" w:hint="default"/>
      </w:rPr>
    </w:lvl>
  </w:abstractNum>
  <w:abstractNum w:abstractNumId="24">
    <w:nsid w:val="44467759"/>
    <w:multiLevelType w:val="hybridMultilevel"/>
    <w:tmpl w:val="D3E0CFF6"/>
    <w:lvl w:ilvl="0" w:tplc="2B826EFE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6591842"/>
    <w:multiLevelType w:val="hybridMultilevel"/>
    <w:tmpl w:val="6E3ED4FA"/>
    <w:lvl w:ilvl="0" w:tplc="F93870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617685"/>
    <w:multiLevelType w:val="hybridMultilevel"/>
    <w:tmpl w:val="7102D1B2"/>
    <w:lvl w:ilvl="0" w:tplc="66B6ACC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BB06CCF"/>
    <w:multiLevelType w:val="hybridMultilevel"/>
    <w:tmpl w:val="2370C6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6218E5"/>
    <w:multiLevelType w:val="hybridMultilevel"/>
    <w:tmpl w:val="829E6E4E"/>
    <w:lvl w:ilvl="0" w:tplc="F93870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36512C"/>
    <w:multiLevelType w:val="hybridMultilevel"/>
    <w:tmpl w:val="5798C98E"/>
    <w:lvl w:ilvl="0" w:tplc="008AF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1950B49"/>
    <w:multiLevelType w:val="hybridMultilevel"/>
    <w:tmpl w:val="72A23588"/>
    <w:lvl w:ilvl="0" w:tplc="1F7AE45C">
      <w:start w:val="1"/>
      <w:numFmt w:val="decimal"/>
      <w:lvlText w:val="%1."/>
      <w:lvlJc w:val="left"/>
      <w:pPr>
        <w:ind w:left="45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70" w:hanging="360"/>
      </w:pPr>
    </w:lvl>
    <w:lvl w:ilvl="2" w:tplc="4009001B" w:tentative="1">
      <w:start w:val="1"/>
      <w:numFmt w:val="lowerRoman"/>
      <w:lvlText w:val="%3."/>
      <w:lvlJc w:val="right"/>
      <w:pPr>
        <w:ind w:left="1890" w:hanging="180"/>
      </w:pPr>
    </w:lvl>
    <w:lvl w:ilvl="3" w:tplc="4009000F" w:tentative="1">
      <w:start w:val="1"/>
      <w:numFmt w:val="decimal"/>
      <w:lvlText w:val="%4."/>
      <w:lvlJc w:val="left"/>
      <w:pPr>
        <w:ind w:left="2610" w:hanging="360"/>
      </w:pPr>
    </w:lvl>
    <w:lvl w:ilvl="4" w:tplc="40090019" w:tentative="1">
      <w:start w:val="1"/>
      <w:numFmt w:val="lowerLetter"/>
      <w:lvlText w:val="%5."/>
      <w:lvlJc w:val="left"/>
      <w:pPr>
        <w:ind w:left="3330" w:hanging="360"/>
      </w:pPr>
    </w:lvl>
    <w:lvl w:ilvl="5" w:tplc="4009001B" w:tentative="1">
      <w:start w:val="1"/>
      <w:numFmt w:val="lowerRoman"/>
      <w:lvlText w:val="%6."/>
      <w:lvlJc w:val="right"/>
      <w:pPr>
        <w:ind w:left="4050" w:hanging="180"/>
      </w:pPr>
    </w:lvl>
    <w:lvl w:ilvl="6" w:tplc="4009000F" w:tentative="1">
      <w:start w:val="1"/>
      <w:numFmt w:val="decimal"/>
      <w:lvlText w:val="%7."/>
      <w:lvlJc w:val="left"/>
      <w:pPr>
        <w:ind w:left="4770" w:hanging="360"/>
      </w:pPr>
    </w:lvl>
    <w:lvl w:ilvl="7" w:tplc="40090019" w:tentative="1">
      <w:start w:val="1"/>
      <w:numFmt w:val="lowerLetter"/>
      <w:lvlText w:val="%8."/>
      <w:lvlJc w:val="left"/>
      <w:pPr>
        <w:ind w:left="5490" w:hanging="360"/>
      </w:pPr>
    </w:lvl>
    <w:lvl w:ilvl="8" w:tplc="4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>
    <w:nsid w:val="59B369B9"/>
    <w:multiLevelType w:val="hybridMultilevel"/>
    <w:tmpl w:val="CE1E07AA"/>
    <w:lvl w:ilvl="0" w:tplc="40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EEACAA8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1F1202"/>
    <w:multiLevelType w:val="hybridMultilevel"/>
    <w:tmpl w:val="A194241E"/>
    <w:lvl w:ilvl="0" w:tplc="16F4D0C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BDD735C"/>
    <w:multiLevelType w:val="hybridMultilevel"/>
    <w:tmpl w:val="04C8EA20"/>
    <w:lvl w:ilvl="0" w:tplc="008AF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DFE308A"/>
    <w:multiLevelType w:val="hybridMultilevel"/>
    <w:tmpl w:val="9DEE561E"/>
    <w:lvl w:ilvl="0" w:tplc="F93870D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5FDD771B"/>
    <w:multiLevelType w:val="hybridMultilevel"/>
    <w:tmpl w:val="9BB4D296"/>
    <w:lvl w:ilvl="0" w:tplc="E52C8804">
      <w:start w:val="1"/>
      <w:numFmt w:val="decimal"/>
      <w:lvlText w:val="%1."/>
      <w:lvlJc w:val="left"/>
      <w:pPr>
        <w:ind w:left="360" w:hanging="360"/>
      </w:pPr>
      <w:rPr>
        <w:rFonts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>
    <w:nsid w:val="666C0703"/>
    <w:multiLevelType w:val="hybridMultilevel"/>
    <w:tmpl w:val="6FA21CCC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/>
        <w:strike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691C252E"/>
    <w:multiLevelType w:val="hybridMultilevel"/>
    <w:tmpl w:val="5BDC9BEE"/>
    <w:lvl w:ilvl="0" w:tplc="F8800D1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 Narrow" w:hAnsi="Arial Narrow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702987"/>
    <w:multiLevelType w:val="hybridMultilevel"/>
    <w:tmpl w:val="AD0A0AC6"/>
    <w:lvl w:ilvl="0" w:tplc="4009000B">
      <w:start w:val="1"/>
      <w:numFmt w:val="bullet"/>
      <w:lvlText w:val=""/>
      <w:lvlJc w:val="left"/>
      <w:pPr>
        <w:ind w:left="309" w:hanging="36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29" w:hanging="360"/>
      </w:pPr>
    </w:lvl>
    <w:lvl w:ilvl="2" w:tplc="4009001B" w:tentative="1">
      <w:start w:val="1"/>
      <w:numFmt w:val="lowerRoman"/>
      <w:lvlText w:val="%3."/>
      <w:lvlJc w:val="right"/>
      <w:pPr>
        <w:ind w:left="1749" w:hanging="180"/>
      </w:pPr>
    </w:lvl>
    <w:lvl w:ilvl="3" w:tplc="4009000F" w:tentative="1">
      <w:start w:val="1"/>
      <w:numFmt w:val="decimal"/>
      <w:lvlText w:val="%4."/>
      <w:lvlJc w:val="left"/>
      <w:pPr>
        <w:ind w:left="2469" w:hanging="360"/>
      </w:pPr>
    </w:lvl>
    <w:lvl w:ilvl="4" w:tplc="40090019" w:tentative="1">
      <w:start w:val="1"/>
      <w:numFmt w:val="lowerLetter"/>
      <w:lvlText w:val="%5."/>
      <w:lvlJc w:val="left"/>
      <w:pPr>
        <w:ind w:left="3189" w:hanging="360"/>
      </w:pPr>
    </w:lvl>
    <w:lvl w:ilvl="5" w:tplc="4009001B" w:tentative="1">
      <w:start w:val="1"/>
      <w:numFmt w:val="lowerRoman"/>
      <w:lvlText w:val="%6."/>
      <w:lvlJc w:val="right"/>
      <w:pPr>
        <w:ind w:left="3909" w:hanging="180"/>
      </w:pPr>
    </w:lvl>
    <w:lvl w:ilvl="6" w:tplc="4009000F" w:tentative="1">
      <w:start w:val="1"/>
      <w:numFmt w:val="decimal"/>
      <w:lvlText w:val="%7."/>
      <w:lvlJc w:val="left"/>
      <w:pPr>
        <w:ind w:left="4629" w:hanging="360"/>
      </w:pPr>
    </w:lvl>
    <w:lvl w:ilvl="7" w:tplc="40090019" w:tentative="1">
      <w:start w:val="1"/>
      <w:numFmt w:val="lowerLetter"/>
      <w:lvlText w:val="%8."/>
      <w:lvlJc w:val="left"/>
      <w:pPr>
        <w:ind w:left="5349" w:hanging="360"/>
      </w:pPr>
    </w:lvl>
    <w:lvl w:ilvl="8" w:tplc="4009001B" w:tentative="1">
      <w:start w:val="1"/>
      <w:numFmt w:val="lowerRoman"/>
      <w:lvlText w:val="%9."/>
      <w:lvlJc w:val="right"/>
      <w:pPr>
        <w:ind w:left="6069" w:hanging="180"/>
      </w:pPr>
    </w:lvl>
  </w:abstractNum>
  <w:abstractNum w:abstractNumId="39">
    <w:nsid w:val="6DCA27FA"/>
    <w:multiLevelType w:val="hybridMultilevel"/>
    <w:tmpl w:val="2564CC78"/>
    <w:lvl w:ilvl="0" w:tplc="008AF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820574"/>
    <w:multiLevelType w:val="hybridMultilevel"/>
    <w:tmpl w:val="2618F288"/>
    <w:lvl w:ilvl="0" w:tplc="FBAA760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1">
    <w:nsid w:val="71AE7131"/>
    <w:multiLevelType w:val="hybridMultilevel"/>
    <w:tmpl w:val="901AA6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2">
    <w:nsid w:val="73F30530"/>
    <w:multiLevelType w:val="hybridMultilevel"/>
    <w:tmpl w:val="00505E5A"/>
    <w:lvl w:ilvl="0" w:tplc="254E71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CE3657"/>
    <w:multiLevelType w:val="hybridMultilevel"/>
    <w:tmpl w:val="BCB638DA"/>
    <w:lvl w:ilvl="0" w:tplc="A14A1EE0">
      <w:start w:val="2"/>
      <w:numFmt w:val="lowerLetter"/>
      <w:lvlText w:val="(%1)"/>
      <w:lvlJc w:val="left"/>
      <w:pPr>
        <w:ind w:left="0" w:firstLine="0"/>
      </w:pPr>
      <w:rPr>
        <w:rFonts w:ascii="Arial Narrow" w:eastAsia="Times New Roman" w:hAnsi="Arial Narrow" w:cs="Times New Roman"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61F43F6"/>
    <w:multiLevelType w:val="hybridMultilevel"/>
    <w:tmpl w:val="22708D1A"/>
    <w:lvl w:ilvl="0" w:tplc="008AF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D52069"/>
    <w:multiLevelType w:val="hybridMultilevel"/>
    <w:tmpl w:val="0DCCA558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7A0F6F7B"/>
    <w:multiLevelType w:val="hybridMultilevel"/>
    <w:tmpl w:val="AC5CB188"/>
    <w:lvl w:ilvl="0" w:tplc="008AF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096939"/>
    <w:multiLevelType w:val="hybridMultilevel"/>
    <w:tmpl w:val="F9BEB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30"/>
  </w:num>
  <w:num w:numId="4">
    <w:abstractNumId w:val="7"/>
  </w:num>
  <w:num w:numId="5">
    <w:abstractNumId w:val="8"/>
  </w:num>
  <w:num w:numId="6">
    <w:abstractNumId w:val="31"/>
  </w:num>
  <w:num w:numId="7">
    <w:abstractNumId w:val="2"/>
  </w:num>
  <w:num w:numId="8">
    <w:abstractNumId w:val="1"/>
  </w:num>
  <w:num w:numId="9">
    <w:abstractNumId w:val="3"/>
  </w:num>
  <w:num w:numId="10">
    <w:abstractNumId w:val="0"/>
  </w:num>
  <w:num w:numId="11">
    <w:abstractNumId w:val="24"/>
  </w:num>
  <w:num w:numId="12">
    <w:abstractNumId w:val="9"/>
  </w:num>
  <w:num w:numId="13">
    <w:abstractNumId w:val="26"/>
  </w:num>
  <w:num w:numId="14">
    <w:abstractNumId w:val="32"/>
  </w:num>
  <w:num w:numId="15">
    <w:abstractNumId w:val="10"/>
  </w:num>
  <w:num w:numId="16">
    <w:abstractNumId w:val="42"/>
  </w:num>
  <w:num w:numId="17">
    <w:abstractNumId w:val="12"/>
  </w:num>
  <w:num w:numId="18">
    <w:abstractNumId w:val="17"/>
  </w:num>
  <w:num w:numId="19">
    <w:abstractNumId w:val="16"/>
  </w:num>
  <w:num w:numId="20">
    <w:abstractNumId w:val="27"/>
  </w:num>
  <w:num w:numId="21">
    <w:abstractNumId w:val="21"/>
  </w:num>
  <w:num w:numId="22">
    <w:abstractNumId w:val="13"/>
  </w:num>
  <w:num w:numId="23">
    <w:abstractNumId w:val="11"/>
  </w:num>
  <w:num w:numId="24">
    <w:abstractNumId w:val="19"/>
  </w:num>
  <w:num w:numId="25">
    <w:abstractNumId w:val="36"/>
  </w:num>
  <w:num w:numId="26">
    <w:abstractNumId w:val="45"/>
  </w:num>
  <w:num w:numId="27">
    <w:abstractNumId w:val="38"/>
  </w:num>
  <w:num w:numId="28">
    <w:abstractNumId w:val="6"/>
  </w:num>
  <w:num w:numId="29">
    <w:abstractNumId w:val="41"/>
  </w:num>
  <w:num w:numId="30">
    <w:abstractNumId w:val="40"/>
  </w:num>
  <w:num w:numId="31">
    <w:abstractNumId w:val="25"/>
  </w:num>
  <w:num w:numId="32">
    <w:abstractNumId w:val="28"/>
  </w:num>
  <w:num w:numId="33">
    <w:abstractNumId w:val="18"/>
  </w:num>
  <w:num w:numId="34">
    <w:abstractNumId w:val="34"/>
  </w:num>
  <w:num w:numId="35">
    <w:abstractNumId w:val="43"/>
  </w:num>
  <w:num w:numId="36">
    <w:abstractNumId w:val="35"/>
  </w:num>
  <w:num w:numId="37">
    <w:abstractNumId w:val="23"/>
  </w:num>
  <w:num w:numId="38">
    <w:abstractNumId w:val="37"/>
  </w:num>
  <w:num w:numId="39">
    <w:abstractNumId w:val="47"/>
  </w:num>
  <w:num w:numId="40">
    <w:abstractNumId w:val="22"/>
  </w:num>
  <w:num w:numId="41">
    <w:abstractNumId w:val="14"/>
  </w:num>
  <w:num w:numId="42">
    <w:abstractNumId w:val="4"/>
  </w:num>
  <w:num w:numId="43">
    <w:abstractNumId w:val="29"/>
  </w:num>
  <w:num w:numId="44">
    <w:abstractNumId w:val="20"/>
  </w:num>
  <w:num w:numId="45">
    <w:abstractNumId w:val="46"/>
  </w:num>
  <w:num w:numId="46">
    <w:abstractNumId w:val="39"/>
  </w:num>
  <w:num w:numId="47">
    <w:abstractNumId w:val="44"/>
  </w:num>
  <w:num w:numId="48">
    <w:abstractNumId w:val="33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attachedTemplate r:id="rId1"/>
  <w:defaultTabStop w:val="720"/>
  <w:characterSpacingControl w:val="doNotCompress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0sTAzMjeyNLY0MzEztbBQ0lEKTi0uzszPAykwMqgFAMpBcmEtAAAA"/>
  </w:docVars>
  <w:rsids>
    <w:rsidRoot w:val="00CC55B7"/>
    <w:rsid w:val="000013D5"/>
    <w:rsid w:val="00001F10"/>
    <w:rsid w:val="00005DC0"/>
    <w:rsid w:val="00006CE4"/>
    <w:rsid w:val="00007417"/>
    <w:rsid w:val="00013835"/>
    <w:rsid w:val="000151C7"/>
    <w:rsid w:val="00020CBE"/>
    <w:rsid w:val="00021D06"/>
    <w:rsid w:val="0003232C"/>
    <w:rsid w:val="000333CC"/>
    <w:rsid w:val="0003534E"/>
    <w:rsid w:val="00035CBD"/>
    <w:rsid w:val="000370C4"/>
    <w:rsid w:val="00037AA2"/>
    <w:rsid w:val="00042BE8"/>
    <w:rsid w:val="000434AB"/>
    <w:rsid w:val="00047919"/>
    <w:rsid w:val="00050DC8"/>
    <w:rsid w:val="00051EC2"/>
    <w:rsid w:val="00055D50"/>
    <w:rsid w:val="0005691D"/>
    <w:rsid w:val="0005695B"/>
    <w:rsid w:val="00060BB8"/>
    <w:rsid w:val="00062911"/>
    <w:rsid w:val="00065AEB"/>
    <w:rsid w:val="00066FBF"/>
    <w:rsid w:val="00067C5D"/>
    <w:rsid w:val="00070DD1"/>
    <w:rsid w:val="00084A85"/>
    <w:rsid w:val="00085B22"/>
    <w:rsid w:val="00086283"/>
    <w:rsid w:val="00086F1F"/>
    <w:rsid w:val="00092784"/>
    <w:rsid w:val="000927FA"/>
    <w:rsid w:val="00095A4F"/>
    <w:rsid w:val="000970CC"/>
    <w:rsid w:val="00097AAF"/>
    <w:rsid w:val="000A0BC2"/>
    <w:rsid w:val="000A4FA4"/>
    <w:rsid w:val="000A6001"/>
    <w:rsid w:val="000A64BD"/>
    <w:rsid w:val="000A7171"/>
    <w:rsid w:val="000B320E"/>
    <w:rsid w:val="000B479F"/>
    <w:rsid w:val="000B7639"/>
    <w:rsid w:val="000B7ABC"/>
    <w:rsid w:val="000C08F0"/>
    <w:rsid w:val="000C1B4E"/>
    <w:rsid w:val="000C218F"/>
    <w:rsid w:val="000C52BF"/>
    <w:rsid w:val="000D2DC1"/>
    <w:rsid w:val="000D2DE4"/>
    <w:rsid w:val="000D4163"/>
    <w:rsid w:val="000D4DC4"/>
    <w:rsid w:val="000E12E7"/>
    <w:rsid w:val="000F0B65"/>
    <w:rsid w:val="000F34D7"/>
    <w:rsid w:val="000F6AE8"/>
    <w:rsid w:val="000F6C75"/>
    <w:rsid w:val="000F6DE4"/>
    <w:rsid w:val="000F7410"/>
    <w:rsid w:val="001030A4"/>
    <w:rsid w:val="001031E1"/>
    <w:rsid w:val="00104F71"/>
    <w:rsid w:val="0011182D"/>
    <w:rsid w:val="00115703"/>
    <w:rsid w:val="00125BC5"/>
    <w:rsid w:val="0013408E"/>
    <w:rsid w:val="00135827"/>
    <w:rsid w:val="00135877"/>
    <w:rsid w:val="00137DA8"/>
    <w:rsid w:val="00143CC2"/>
    <w:rsid w:val="00146431"/>
    <w:rsid w:val="00146792"/>
    <w:rsid w:val="00147913"/>
    <w:rsid w:val="00147EE8"/>
    <w:rsid w:val="001509CD"/>
    <w:rsid w:val="001522B9"/>
    <w:rsid w:val="0015351C"/>
    <w:rsid w:val="0015430B"/>
    <w:rsid w:val="001548E9"/>
    <w:rsid w:val="00154920"/>
    <w:rsid w:val="001577ED"/>
    <w:rsid w:val="00160CB8"/>
    <w:rsid w:val="0016553E"/>
    <w:rsid w:val="00167D8F"/>
    <w:rsid w:val="0017150A"/>
    <w:rsid w:val="00175048"/>
    <w:rsid w:val="00177769"/>
    <w:rsid w:val="0017787A"/>
    <w:rsid w:val="00182571"/>
    <w:rsid w:val="00183FE0"/>
    <w:rsid w:val="001855E9"/>
    <w:rsid w:val="00186F37"/>
    <w:rsid w:val="001873E2"/>
    <w:rsid w:val="00190012"/>
    <w:rsid w:val="001900AA"/>
    <w:rsid w:val="00190A6F"/>
    <w:rsid w:val="00191507"/>
    <w:rsid w:val="00195F24"/>
    <w:rsid w:val="001A23E9"/>
    <w:rsid w:val="001A5F24"/>
    <w:rsid w:val="001A7D65"/>
    <w:rsid w:val="001A7E66"/>
    <w:rsid w:val="001B2899"/>
    <w:rsid w:val="001B4142"/>
    <w:rsid w:val="001B55EC"/>
    <w:rsid w:val="001C4D73"/>
    <w:rsid w:val="001C5493"/>
    <w:rsid w:val="001C713A"/>
    <w:rsid w:val="001C7FD3"/>
    <w:rsid w:val="001D3373"/>
    <w:rsid w:val="001D557A"/>
    <w:rsid w:val="001D7D27"/>
    <w:rsid w:val="001E0E1E"/>
    <w:rsid w:val="001E1501"/>
    <w:rsid w:val="001E25DE"/>
    <w:rsid w:val="001E3064"/>
    <w:rsid w:val="001E46E1"/>
    <w:rsid w:val="001F0E76"/>
    <w:rsid w:val="001F1B56"/>
    <w:rsid w:val="001F3CA1"/>
    <w:rsid w:val="001F5439"/>
    <w:rsid w:val="00205869"/>
    <w:rsid w:val="00210A07"/>
    <w:rsid w:val="00213532"/>
    <w:rsid w:val="002160B1"/>
    <w:rsid w:val="0022362D"/>
    <w:rsid w:val="0022486C"/>
    <w:rsid w:val="00235FD5"/>
    <w:rsid w:val="00246240"/>
    <w:rsid w:val="0024685A"/>
    <w:rsid w:val="00246DAF"/>
    <w:rsid w:val="002546E4"/>
    <w:rsid w:val="0025759C"/>
    <w:rsid w:val="0025780C"/>
    <w:rsid w:val="0025794A"/>
    <w:rsid w:val="00257DAF"/>
    <w:rsid w:val="00260772"/>
    <w:rsid w:val="00261B3D"/>
    <w:rsid w:val="00265021"/>
    <w:rsid w:val="00265FF4"/>
    <w:rsid w:val="00266BBA"/>
    <w:rsid w:val="00274F64"/>
    <w:rsid w:val="002829C3"/>
    <w:rsid w:val="00285406"/>
    <w:rsid w:val="00285D78"/>
    <w:rsid w:val="00285E44"/>
    <w:rsid w:val="0028749D"/>
    <w:rsid w:val="00294B1C"/>
    <w:rsid w:val="0029593C"/>
    <w:rsid w:val="002965DA"/>
    <w:rsid w:val="002A1920"/>
    <w:rsid w:val="002A27E6"/>
    <w:rsid w:val="002A2B01"/>
    <w:rsid w:val="002B26B8"/>
    <w:rsid w:val="002B6CCE"/>
    <w:rsid w:val="002C6448"/>
    <w:rsid w:val="002C77AD"/>
    <w:rsid w:val="002D11CF"/>
    <w:rsid w:val="002D2CCA"/>
    <w:rsid w:val="002D4395"/>
    <w:rsid w:val="002D6E3A"/>
    <w:rsid w:val="002D72C0"/>
    <w:rsid w:val="002D779B"/>
    <w:rsid w:val="002E61EB"/>
    <w:rsid w:val="002E7E33"/>
    <w:rsid w:val="002F4E19"/>
    <w:rsid w:val="002F5504"/>
    <w:rsid w:val="002F5E90"/>
    <w:rsid w:val="002F7DE1"/>
    <w:rsid w:val="003040E5"/>
    <w:rsid w:val="003053AA"/>
    <w:rsid w:val="00305860"/>
    <w:rsid w:val="003058C3"/>
    <w:rsid w:val="00311B58"/>
    <w:rsid w:val="00313DE1"/>
    <w:rsid w:val="00316490"/>
    <w:rsid w:val="00320FB1"/>
    <w:rsid w:val="003213BE"/>
    <w:rsid w:val="00321978"/>
    <w:rsid w:val="003251F8"/>
    <w:rsid w:val="00326B67"/>
    <w:rsid w:val="00330924"/>
    <w:rsid w:val="00331AA2"/>
    <w:rsid w:val="00331CCC"/>
    <w:rsid w:val="003352B8"/>
    <w:rsid w:val="00336392"/>
    <w:rsid w:val="00336F42"/>
    <w:rsid w:val="0034218A"/>
    <w:rsid w:val="003445D9"/>
    <w:rsid w:val="00345B15"/>
    <w:rsid w:val="00345FA3"/>
    <w:rsid w:val="003470F9"/>
    <w:rsid w:val="00347192"/>
    <w:rsid w:val="00347C70"/>
    <w:rsid w:val="00351148"/>
    <w:rsid w:val="00352D20"/>
    <w:rsid w:val="00355623"/>
    <w:rsid w:val="00357658"/>
    <w:rsid w:val="00360E40"/>
    <w:rsid w:val="00365410"/>
    <w:rsid w:val="0036578E"/>
    <w:rsid w:val="003657F7"/>
    <w:rsid w:val="00366089"/>
    <w:rsid w:val="0036706D"/>
    <w:rsid w:val="00367221"/>
    <w:rsid w:val="00367CD0"/>
    <w:rsid w:val="003719EE"/>
    <w:rsid w:val="00372CBB"/>
    <w:rsid w:val="00373758"/>
    <w:rsid w:val="00375EB8"/>
    <w:rsid w:val="003831AD"/>
    <w:rsid w:val="00390FC5"/>
    <w:rsid w:val="00391880"/>
    <w:rsid w:val="00396CD6"/>
    <w:rsid w:val="00397794"/>
    <w:rsid w:val="003A1FFA"/>
    <w:rsid w:val="003A3410"/>
    <w:rsid w:val="003A762D"/>
    <w:rsid w:val="003A76A5"/>
    <w:rsid w:val="003B0251"/>
    <w:rsid w:val="003B6EC5"/>
    <w:rsid w:val="003C16D8"/>
    <w:rsid w:val="003C23CF"/>
    <w:rsid w:val="003C666E"/>
    <w:rsid w:val="003C6884"/>
    <w:rsid w:val="003C7423"/>
    <w:rsid w:val="003C785C"/>
    <w:rsid w:val="003D2CAF"/>
    <w:rsid w:val="003D30AC"/>
    <w:rsid w:val="003D37A2"/>
    <w:rsid w:val="003E4E03"/>
    <w:rsid w:val="003E71FC"/>
    <w:rsid w:val="003E73C0"/>
    <w:rsid w:val="003F2E80"/>
    <w:rsid w:val="003F382A"/>
    <w:rsid w:val="003F3D77"/>
    <w:rsid w:val="003F59FC"/>
    <w:rsid w:val="0040376C"/>
    <w:rsid w:val="00407CF4"/>
    <w:rsid w:val="004124EA"/>
    <w:rsid w:val="0041445C"/>
    <w:rsid w:val="00415173"/>
    <w:rsid w:val="00415422"/>
    <w:rsid w:val="00417487"/>
    <w:rsid w:val="0042302B"/>
    <w:rsid w:val="004244A6"/>
    <w:rsid w:val="00424D4A"/>
    <w:rsid w:val="0042626C"/>
    <w:rsid w:val="00427E63"/>
    <w:rsid w:val="00430EE8"/>
    <w:rsid w:val="0043223E"/>
    <w:rsid w:val="00432907"/>
    <w:rsid w:val="0043696F"/>
    <w:rsid w:val="004406D2"/>
    <w:rsid w:val="00440AD5"/>
    <w:rsid w:val="00442006"/>
    <w:rsid w:val="00445740"/>
    <w:rsid w:val="00453600"/>
    <w:rsid w:val="00457609"/>
    <w:rsid w:val="0046256B"/>
    <w:rsid w:val="004675B4"/>
    <w:rsid w:val="0047112A"/>
    <w:rsid w:val="00472AC3"/>
    <w:rsid w:val="00473FD0"/>
    <w:rsid w:val="00474946"/>
    <w:rsid w:val="00475619"/>
    <w:rsid w:val="004778BE"/>
    <w:rsid w:val="00480104"/>
    <w:rsid w:val="00482F27"/>
    <w:rsid w:val="00483BFC"/>
    <w:rsid w:val="00484918"/>
    <w:rsid w:val="00484E3E"/>
    <w:rsid w:val="00486349"/>
    <w:rsid w:val="00487527"/>
    <w:rsid w:val="0049229F"/>
    <w:rsid w:val="004951A0"/>
    <w:rsid w:val="004965F0"/>
    <w:rsid w:val="00497379"/>
    <w:rsid w:val="00497528"/>
    <w:rsid w:val="004A3F4B"/>
    <w:rsid w:val="004A4AAA"/>
    <w:rsid w:val="004A6DF9"/>
    <w:rsid w:val="004B28BA"/>
    <w:rsid w:val="004B453C"/>
    <w:rsid w:val="004C16A3"/>
    <w:rsid w:val="004C23E6"/>
    <w:rsid w:val="004C600E"/>
    <w:rsid w:val="004D37BE"/>
    <w:rsid w:val="004D3F48"/>
    <w:rsid w:val="004D65A0"/>
    <w:rsid w:val="004D6D0F"/>
    <w:rsid w:val="004E5123"/>
    <w:rsid w:val="004E60B7"/>
    <w:rsid w:val="004E7F95"/>
    <w:rsid w:val="004F0CC9"/>
    <w:rsid w:val="004F20BE"/>
    <w:rsid w:val="004F2724"/>
    <w:rsid w:val="004F2C1A"/>
    <w:rsid w:val="004F338B"/>
    <w:rsid w:val="004F3F38"/>
    <w:rsid w:val="005007E6"/>
    <w:rsid w:val="00502EFC"/>
    <w:rsid w:val="00505EBB"/>
    <w:rsid w:val="00506629"/>
    <w:rsid w:val="005120C4"/>
    <w:rsid w:val="005141AD"/>
    <w:rsid w:val="005154F5"/>
    <w:rsid w:val="00525E5A"/>
    <w:rsid w:val="00527D48"/>
    <w:rsid w:val="00536E63"/>
    <w:rsid w:val="00537930"/>
    <w:rsid w:val="00537A8B"/>
    <w:rsid w:val="00545D92"/>
    <w:rsid w:val="0054641C"/>
    <w:rsid w:val="0055052F"/>
    <w:rsid w:val="0055127E"/>
    <w:rsid w:val="005515F4"/>
    <w:rsid w:val="005534CA"/>
    <w:rsid w:val="00554287"/>
    <w:rsid w:val="00556B21"/>
    <w:rsid w:val="0056172B"/>
    <w:rsid w:val="005626CC"/>
    <w:rsid w:val="00564BE4"/>
    <w:rsid w:val="00565A00"/>
    <w:rsid w:val="00565B68"/>
    <w:rsid w:val="00566FAF"/>
    <w:rsid w:val="005812CE"/>
    <w:rsid w:val="00582112"/>
    <w:rsid w:val="00582AC3"/>
    <w:rsid w:val="005830E6"/>
    <w:rsid w:val="00586EC6"/>
    <w:rsid w:val="0059131C"/>
    <w:rsid w:val="005930FF"/>
    <w:rsid w:val="00595815"/>
    <w:rsid w:val="00596CB8"/>
    <w:rsid w:val="005A03C9"/>
    <w:rsid w:val="005A1B0B"/>
    <w:rsid w:val="005B15CC"/>
    <w:rsid w:val="005B1CAE"/>
    <w:rsid w:val="005B2AF6"/>
    <w:rsid w:val="005B46A8"/>
    <w:rsid w:val="005B6AAD"/>
    <w:rsid w:val="005B6EE6"/>
    <w:rsid w:val="005C0ED7"/>
    <w:rsid w:val="005C15D0"/>
    <w:rsid w:val="005D062A"/>
    <w:rsid w:val="005D1322"/>
    <w:rsid w:val="005D26C8"/>
    <w:rsid w:val="005D4E54"/>
    <w:rsid w:val="005D5035"/>
    <w:rsid w:val="005D5535"/>
    <w:rsid w:val="005D7635"/>
    <w:rsid w:val="005D77BF"/>
    <w:rsid w:val="005D785C"/>
    <w:rsid w:val="005E2BE0"/>
    <w:rsid w:val="005E3900"/>
    <w:rsid w:val="005E3EC5"/>
    <w:rsid w:val="005E465D"/>
    <w:rsid w:val="005E4EE5"/>
    <w:rsid w:val="005E5CD5"/>
    <w:rsid w:val="005F01E2"/>
    <w:rsid w:val="005F28EB"/>
    <w:rsid w:val="005F2D68"/>
    <w:rsid w:val="005F3F06"/>
    <w:rsid w:val="005F65CA"/>
    <w:rsid w:val="005F7504"/>
    <w:rsid w:val="005F754C"/>
    <w:rsid w:val="00600D1D"/>
    <w:rsid w:val="00601AE2"/>
    <w:rsid w:val="00605B9A"/>
    <w:rsid w:val="00606E93"/>
    <w:rsid w:val="00611127"/>
    <w:rsid w:val="006116A7"/>
    <w:rsid w:val="00613FDF"/>
    <w:rsid w:val="00614248"/>
    <w:rsid w:val="00617E81"/>
    <w:rsid w:val="00620D0C"/>
    <w:rsid w:val="00621227"/>
    <w:rsid w:val="00622E43"/>
    <w:rsid w:val="00623759"/>
    <w:rsid w:val="00623E99"/>
    <w:rsid w:val="00624B60"/>
    <w:rsid w:val="00624F58"/>
    <w:rsid w:val="006251A2"/>
    <w:rsid w:val="00626935"/>
    <w:rsid w:val="0063471B"/>
    <w:rsid w:val="00634D67"/>
    <w:rsid w:val="00635FFD"/>
    <w:rsid w:val="006367CC"/>
    <w:rsid w:val="006375CF"/>
    <w:rsid w:val="00637A30"/>
    <w:rsid w:val="0064198A"/>
    <w:rsid w:val="00642C13"/>
    <w:rsid w:val="00645229"/>
    <w:rsid w:val="00646B9D"/>
    <w:rsid w:val="006470AA"/>
    <w:rsid w:val="00647A60"/>
    <w:rsid w:val="00650199"/>
    <w:rsid w:val="00652B63"/>
    <w:rsid w:val="00653CAD"/>
    <w:rsid w:val="0065530B"/>
    <w:rsid w:val="00655F93"/>
    <w:rsid w:val="00657368"/>
    <w:rsid w:val="00663F4E"/>
    <w:rsid w:val="00663F60"/>
    <w:rsid w:val="00664996"/>
    <w:rsid w:val="00673FD8"/>
    <w:rsid w:val="00676B8C"/>
    <w:rsid w:val="00683C26"/>
    <w:rsid w:val="00684F0B"/>
    <w:rsid w:val="006876CC"/>
    <w:rsid w:val="006901B1"/>
    <w:rsid w:val="00693FDD"/>
    <w:rsid w:val="006955A0"/>
    <w:rsid w:val="006A3878"/>
    <w:rsid w:val="006A64BA"/>
    <w:rsid w:val="006A7E9D"/>
    <w:rsid w:val="006B0D3C"/>
    <w:rsid w:val="006B26F5"/>
    <w:rsid w:val="006B418A"/>
    <w:rsid w:val="006C292D"/>
    <w:rsid w:val="006C4117"/>
    <w:rsid w:val="006C52D7"/>
    <w:rsid w:val="006C64BF"/>
    <w:rsid w:val="006D6746"/>
    <w:rsid w:val="006E20C1"/>
    <w:rsid w:val="006E2682"/>
    <w:rsid w:val="006E5DF1"/>
    <w:rsid w:val="006E6241"/>
    <w:rsid w:val="006F0995"/>
    <w:rsid w:val="006F1161"/>
    <w:rsid w:val="006F1205"/>
    <w:rsid w:val="006F228F"/>
    <w:rsid w:val="006F34E5"/>
    <w:rsid w:val="006F4A61"/>
    <w:rsid w:val="00701512"/>
    <w:rsid w:val="00704450"/>
    <w:rsid w:val="007066A3"/>
    <w:rsid w:val="007070DC"/>
    <w:rsid w:val="0071272C"/>
    <w:rsid w:val="00715C46"/>
    <w:rsid w:val="00720796"/>
    <w:rsid w:val="007217F6"/>
    <w:rsid w:val="00722FF6"/>
    <w:rsid w:val="007263FE"/>
    <w:rsid w:val="007272B0"/>
    <w:rsid w:val="00730070"/>
    <w:rsid w:val="00730540"/>
    <w:rsid w:val="00730D2D"/>
    <w:rsid w:val="007336B2"/>
    <w:rsid w:val="00735829"/>
    <w:rsid w:val="00735B82"/>
    <w:rsid w:val="00737004"/>
    <w:rsid w:val="007371A7"/>
    <w:rsid w:val="0074031B"/>
    <w:rsid w:val="00742D0C"/>
    <w:rsid w:val="007435A2"/>
    <w:rsid w:val="00746A92"/>
    <w:rsid w:val="007509D0"/>
    <w:rsid w:val="00750CBF"/>
    <w:rsid w:val="00751722"/>
    <w:rsid w:val="0075207E"/>
    <w:rsid w:val="0075285A"/>
    <w:rsid w:val="0075358A"/>
    <w:rsid w:val="007537B3"/>
    <w:rsid w:val="00755B30"/>
    <w:rsid w:val="00755D55"/>
    <w:rsid w:val="0075799E"/>
    <w:rsid w:val="00761BC2"/>
    <w:rsid w:val="007620BE"/>
    <w:rsid w:val="00763018"/>
    <w:rsid w:val="00763600"/>
    <w:rsid w:val="00763C46"/>
    <w:rsid w:val="00765643"/>
    <w:rsid w:val="00772D97"/>
    <w:rsid w:val="0077363F"/>
    <w:rsid w:val="00775113"/>
    <w:rsid w:val="007776C0"/>
    <w:rsid w:val="00777E7C"/>
    <w:rsid w:val="00780EBD"/>
    <w:rsid w:val="0078197A"/>
    <w:rsid w:val="007820F2"/>
    <w:rsid w:val="00784FB4"/>
    <w:rsid w:val="00786122"/>
    <w:rsid w:val="0078758B"/>
    <w:rsid w:val="00787E98"/>
    <w:rsid w:val="00790F30"/>
    <w:rsid w:val="00791D3F"/>
    <w:rsid w:val="0079267C"/>
    <w:rsid w:val="007935FE"/>
    <w:rsid w:val="00793F2C"/>
    <w:rsid w:val="00794DC5"/>
    <w:rsid w:val="007950E1"/>
    <w:rsid w:val="0079564E"/>
    <w:rsid w:val="00797B86"/>
    <w:rsid w:val="007A16EF"/>
    <w:rsid w:val="007A2241"/>
    <w:rsid w:val="007A4BB4"/>
    <w:rsid w:val="007A542F"/>
    <w:rsid w:val="007B4AC8"/>
    <w:rsid w:val="007B4ACD"/>
    <w:rsid w:val="007C166A"/>
    <w:rsid w:val="007D36CC"/>
    <w:rsid w:val="007D4743"/>
    <w:rsid w:val="007D5AF4"/>
    <w:rsid w:val="007D5D67"/>
    <w:rsid w:val="007E2BD2"/>
    <w:rsid w:val="007E32BE"/>
    <w:rsid w:val="007E4CB9"/>
    <w:rsid w:val="007E718E"/>
    <w:rsid w:val="007F3898"/>
    <w:rsid w:val="007F582E"/>
    <w:rsid w:val="007F7164"/>
    <w:rsid w:val="00800519"/>
    <w:rsid w:val="00801A57"/>
    <w:rsid w:val="00803A9E"/>
    <w:rsid w:val="00810B2C"/>
    <w:rsid w:val="00810DAC"/>
    <w:rsid w:val="00812DE9"/>
    <w:rsid w:val="00817658"/>
    <w:rsid w:val="00821955"/>
    <w:rsid w:val="00824F1B"/>
    <w:rsid w:val="008267E7"/>
    <w:rsid w:val="0083156A"/>
    <w:rsid w:val="00832604"/>
    <w:rsid w:val="00842035"/>
    <w:rsid w:val="00842EFB"/>
    <w:rsid w:val="00844AC6"/>
    <w:rsid w:val="00852423"/>
    <w:rsid w:val="008540B9"/>
    <w:rsid w:val="0085651A"/>
    <w:rsid w:val="0086035A"/>
    <w:rsid w:val="00860E8D"/>
    <w:rsid w:val="00863F56"/>
    <w:rsid w:val="008677FB"/>
    <w:rsid w:val="00871C4B"/>
    <w:rsid w:val="00875252"/>
    <w:rsid w:val="00881ADB"/>
    <w:rsid w:val="0088376F"/>
    <w:rsid w:val="0088486F"/>
    <w:rsid w:val="00885603"/>
    <w:rsid w:val="00890F6A"/>
    <w:rsid w:val="008963A0"/>
    <w:rsid w:val="008978D8"/>
    <w:rsid w:val="008A030E"/>
    <w:rsid w:val="008A7081"/>
    <w:rsid w:val="008A7617"/>
    <w:rsid w:val="008B1091"/>
    <w:rsid w:val="008B19EB"/>
    <w:rsid w:val="008B2E5F"/>
    <w:rsid w:val="008B4F2B"/>
    <w:rsid w:val="008B57C7"/>
    <w:rsid w:val="008C14BE"/>
    <w:rsid w:val="008C1D52"/>
    <w:rsid w:val="008C2E9E"/>
    <w:rsid w:val="008C33CA"/>
    <w:rsid w:val="008C3962"/>
    <w:rsid w:val="008C5888"/>
    <w:rsid w:val="008C5FD6"/>
    <w:rsid w:val="008C697E"/>
    <w:rsid w:val="008D0A20"/>
    <w:rsid w:val="008D30B4"/>
    <w:rsid w:val="008D50DF"/>
    <w:rsid w:val="008E05C1"/>
    <w:rsid w:val="008E0B73"/>
    <w:rsid w:val="008E316B"/>
    <w:rsid w:val="008F39CD"/>
    <w:rsid w:val="008F6B9A"/>
    <w:rsid w:val="008F6D37"/>
    <w:rsid w:val="009032DF"/>
    <w:rsid w:val="00904750"/>
    <w:rsid w:val="00905634"/>
    <w:rsid w:val="009058B5"/>
    <w:rsid w:val="00906408"/>
    <w:rsid w:val="00910E3E"/>
    <w:rsid w:val="00913B0E"/>
    <w:rsid w:val="009147C7"/>
    <w:rsid w:val="0091484B"/>
    <w:rsid w:val="0091597F"/>
    <w:rsid w:val="009169F0"/>
    <w:rsid w:val="0092119F"/>
    <w:rsid w:val="00921BCA"/>
    <w:rsid w:val="00923BD0"/>
    <w:rsid w:val="00925116"/>
    <w:rsid w:val="00932D02"/>
    <w:rsid w:val="00937490"/>
    <w:rsid w:val="00941129"/>
    <w:rsid w:val="00945CF0"/>
    <w:rsid w:val="00950774"/>
    <w:rsid w:val="00956867"/>
    <w:rsid w:val="009610E3"/>
    <w:rsid w:val="009640AD"/>
    <w:rsid w:val="009657CF"/>
    <w:rsid w:val="00965958"/>
    <w:rsid w:val="00966C37"/>
    <w:rsid w:val="00970970"/>
    <w:rsid w:val="0097248B"/>
    <w:rsid w:val="0097588A"/>
    <w:rsid w:val="009806D8"/>
    <w:rsid w:val="009811D6"/>
    <w:rsid w:val="00982B2B"/>
    <w:rsid w:val="0098712F"/>
    <w:rsid w:val="009914F3"/>
    <w:rsid w:val="00993D9E"/>
    <w:rsid w:val="0099763E"/>
    <w:rsid w:val="00997C36"/>
    <w:rsid w:val="009A3373"/>
    <w:rsid w:val="009B2C15"/>
    <w:rsid w:val="009B3C38"/>
    <w:rsid w:val="009B7BD3"/>
    <w:rsid w:val="009C1DE7"/>
    <w:rsid w:val="009C49AC"/>
    <w:rsid w:val="009C6C53"/>
    <w:rsid w:val="009D14AA"/>
    <w:rsid w:val="009D285D"/>
    <w:rsid w:val="009D28FB"/>
    <w:rsid w:val="009D7A03"/>
    <w:rsid w:val="009E23FD"/>
    <w:rsid w:val="009E702F"/>
    <w:rsid w:val="009F37F2"/>
    <w:rsid w:val="009F395F"/>
    <w:rsid w:val="009F4D7D"/>
    <w:rsid w:val="009F615F"/>
    <w:rsid w:val="009F6E3E"/>
    <w:rsid w:val="00A06472"/>
    <w:rsid w:val="00A11D1C"/>
    <w:rsid w:val="00A1466C"/>
    <w:rsid w:val="00A14EB0"/>
    <w:rsid w:val="00A152CD"/>
    <w:rsid w:val="00A15FA5"/>
    <w:rsid w:val="00A176FA"/>
    <w:rsid w:val="00A17AE5"/>
    <w:rsid w:val="00A230F3"/>
    <w:rsid w:val="00A23743"/>
    <w:rsid w:val="00A23933"/>
    <w:rsid w:val="00A25E15"/>
    <w:rsid w:val="00A3344A"/>
    <w:rsid w:val="00A34243"/>
    <w:rsid w:val="00A350E3"/>
    <w:rsid w:val="00A35113"/>
    <w:rsid w:val="00A35B1D"/>
    <w:rsid w:val="00A373B7"/>
    <w:rsid w:val="00A41A7B"/>
    <w:rsid w:val="00A45158"/>
    <w:rsid w:val="00A45277"/>
    <w:rsid w:val="00A50813"/>
    <w:rsid w:val="00A56641"/>
    <w:rsid w:val="00A624D9"/>
    <w:rsid w:val="00A70B9D"/>
    <w:rsid w:val="00A7287E"/>
    <w:rsid w:val="00A758EA"/>
    <w:rsid w:val="00A8017E"/>
    <w:rsid w:val="00A8188F"/>
    <w:rsid w:val="00A828EA"/>
    <w:rsid w:val="00A872AC"/>
    <w:rsid w:val="00A878A5"/>
    <w:rsid w:val="00A9198F"/>
    <w:rsid w:val="00A95802"/>
    <w:rsid w:val="00A97389"/>
    <w:rsid w:val="00AA15A0"/>
    <w:rsid w:val="00AA3087"/>
    <w:rsid w:val="00AA4706"/>
    <w:rsid w:val="00AB137E"/>
    <w:rsid w:val="00AB4625"/>
    <w:rsid w:val="00AB581E"/>
    <w:rsid w:val="00AC00EC"/>
    <w:rsid w:val="00AC3184"/>
    <w:rsid w:val="00AC3365"/>
    <w:rsid w:val="00AC3DCC"/>
    <w:rsid w:val="00AC608E"/>
    <w:rsid w:val="00AD1CA4"/>
    <w:rsid w:val="00AD29A4"/>
    <w:rsid w:val="00AD2BCC"/>
    <w:rsid w:val="00AD51D9"/>
    <w:rsid w:val="00AD7DCC"/>
    <w:rsid w:val="00AE089C"/>
    <w:rsid w:val="00AE11D7"/>
    <w:rsid w:val="00AE1BBA"/>
    <w:rsid w:val="00AE2154"/>
    <w:rsid w:val="00AE7880"/>
    <w:rsid w:val="00AF3CEE"/>
    <w:rsid w:val="00AF413A"/>
    <w:rsid w:val="00AF42C6"/>
    <w:rsid w:val="00AF6B0B"/>
    <w:rsid w:val="00B0102C"/>
    <w:rsid w:val="00B0204F"/>
    <w:rsid w:val="00B02B84"/>
    <w:rsid w:val="00B04372"/>
    <w:rsid w:val="00B046F5"/>
    <w:rsid w:val="00B04BA2"/>
    <w:rsid w:val="00B04F4E"/>
    <w:rsid w:val="00B105EC"/>
    <w:rsid w:val="00B11699"/>
    <w:rsid w:val="00B11FC1"/>
    <w:rsid w:val="00B165AF"/>
    <w:rsid w:val="00B21E05"/>
    <w:rsid w:val="00B2215D"/>
    <w:rsid w:val="00B271F1"/>
    <w:rsid w:val="00B27902"/>
    <w:rsid w:val="00B37390"/>
    <w:rsid w:val="00B37919"/>
    <w:rsid w:val="00B434E4"/>
    <w:rsid w:val="00B4510B"/>
    <w:rsid w:val="00B45B85"/>
    <w:rsid w:val="00B50742"/>
    <w:rsid w:val="00B54602"/>
    <w:rsid w:val="00B576BF"/>
    <w:rsid w:val="00B62486"/>
    <w:rsid w:val="00B62F6C"/>
    <w:rsid w:val="00B62FB6"/>
    <w:rsid w:val="00B63341"/>
    <w:rsid w:val="00B65C7B"/>
    <w:rsid w:val="00B66A05"/>
    <w:rsid w:val="00B76426"/>
    <w:rsid w:val="00B81DDB"/>
    <w:rsid w:val="00B82784"/>
    <w:rsid w:val="00B834A2"/>
    <w:rsid w:val="00B84DB1"/>
    <w:rsid w:val="00B86846"/>
    <w:rsid w:val="00B90EE1"/>
    <w:rsid w:val="00B91ADD"/>
    <w:rsid w:val="00B95002"/>
    <w:rsid w:val="00B96163"/>
    <w:rsid w:val="00BA165D"/>
    <w:rsid w:val="00BA58E1"/>
    <w:rsid w:val="00BA709C"/>
    <w:rsid w:val="00BA725C"/>
    <w:rsid w:val="00BB0B88"/>
    <w:rsid w:val="00BB2263"/>
    <w:rsid w:val="00BB277D"/>
    <w:rsid w:val="00BB70FE"/>
    <w:rsid w:val="00BB78F0"/>
    <w:rsid w:val="00BC2497"/>
    <w:rsid w:val="00BC767C"/>
    <w:rsid w:val="00BD09D5"/>
    <w:rsid w:val="00BD0E3F"/>
    <w:rsid w:val="00BD4201"/>
    <w:rsid w:val="00BD5737"/>
    <w:rsid w:val="00BD62F0"/>
    <w:rsid w:val="00BD6C14"/>
    <w:rsid w:val="00BE02EA"/>
    <w:rsid w:val="00BE4E54"/>
    <w:rsid w:val="00BE5694"/>
    <w:rsid w:val="00BE584D"/>
    <w:rsid w:val="00BE5C95"/>
    <w:rsid w:val="00BF471A"/>
    <w:rsid w:val="00BF4A90"/>
    <w:rsid w:val="00BF4F00"/>
    <w:rsid w:val="00C00494"/>
    <w:rsid w:val="00C07D09"/>
    <w:rsid w:val="00C11423"/>
    <w:rsid w:val="00C132FC"/>
    <w:rsid w:val="00C154D1"/>
    <w:rsid w:val="00C157E6"/>
    <w:rsid w:val="00C1738E"/>
    <w:rsid w:val="00C2322C"/>
    <w:rsid w:val="00C244F9"/>
    <w:rsid w:val="00C26A8B"/>
    <w:rsid w:val="00C335CA"/>
    <w:rsid w:val="00C33616"/>
    <w:rsid w:val="00C33A6E"/>
    <w:rsid w:val="00C36839"/>
    <w:rsid w:val="00C36AF2"/>
    <w:rsid w:val="00C406B0"/>
    <w:rsid w:val="00C443DB"/>
    <w:rsid w:val="00C44F37"/>
    <w:rsid w:val="00C520D2"/>
    <w:rsid w:val="00C707E0"/>
    <w:rsid w:val="00C70ED7"/>
    <w:rsid w:val="00C82416"/>
    <w:rsid w:val="00C82DD3"/>
    <w:rsid w:val="00C8386E"/>
    <w:rsid w:val="00C83A42"/>
    <w:rsid w:val="00C83E23"/>
    <w:rsid w:val="00C90045"/>
    <w:rsid w:val="00C91AD8"/>
    <w:rsid w:val="00C9263B"/>
    <w:rsid w:val="00C93623"/>
    <w:rsid w:val="00C9526F"/>
    <w:rsid w:val="00C95C82"/>
    <w:rsid w:val="00CA0FC7"/>
    <w:rsid w:val="00CA2F0A"/>
    <w:rsid w:val="00CA447D"/>
    <w:rsid w:val="00CA7326"/>
    <w:rsid w:val="00CA7BC7"/>
    <w:rsid w:val="00CB1A65"/>
    <w:rsid w:val="00CB5D46"/>
    <w:rsid w:val="00CB6DAE"/>
    <w:rsid w:val="00CB79C9"/>
    <w:rsid w:val="00CC0B78"/>
    <w:rsid w:val="00CC1CE0"/>
    <w:rsid w:val="00CC55B7"/>
    <w:rsid w:val="00CC5CA2"/>
    <w:rsid w:val="00CD3F9D"/>
    <w:rsid w:val="00CD47A3"/>
    <w:rsid w:val="00CE17E5"/>
    <w:rsid w:val="00CE2A0E"/>
    <w:rsid w:val="00CE5838"/>
    <w:rsid w:val="00CE75CC"/>
    <w:rsid w:val="00CF054D"/>
    <w:rsid w:val="00CF5022"/>
    <w:rsid w:val="00CF639F"/>
    <w:rsid w:val="00CF6642"/>
    <w:rsid w:val="00D02AB6"/>
    <w:rsid w:val="00D05533"/>
    <w:rsid w:val="00D05C0D"/>
    <w:rsid w:val="00D061DE"/>
    <w:rsid w:val="00D070D1"/>
    <w:rsid w:val="00D11891"/>
    <w:rsid w:val="00D13F1A"/>
    <w:rsid w:val="00D154ED"/>
    <w:rsid w:val="00D158E8"/>
    <w:rsid w:val="00D16A97"/>
    <w:rsid w:val="00D16BB8"/>
    <w:rsid w:val="00D17C42"/>
    <w:rsid w:val="00D17DD2"/>
    <w:rsid w:val="00D22532"/>
    <w:rsid w:val="00D23D26"/>
    <w:rsid w:val="00D26D6B"/>
    <w:rsid w:val="00D27287"/>
    <w:rsid w:val="00D34AC3"/>
    <w:rsid w:val="00D34B1D"/>
    <w:rsid w:val="00D34B45"/>
    <w:rsid w:val="00D351B5"/>
    <w:rsid w:val="00D35E47"/>
    <w:rsid w:val="00D37710"/>
    <w:rsid w:val="00D410D7"/>
    <w:rsid w:val="00D45934"/>
    <w:rsid w:val="00D504ED"/>
    <w:rsid w:val="00D544C9"/>
    <w:rsid w:val="00D547A7"/>
    <w:rsid w:val="00D5728A"/>
    <w:rsid w:val="00D61944"/>
    <w:rsid w:val="00D6239E"/>
    <w:rsid w:val="00D65CD3"/>
    <w:rsid w:val="00D67F0B"/>
    <w:rsid w:val="00D72A79"/>
    <w:rsid w:val="00D752B7"/>
    <w:rsid w:val="00D76C30"/>
    <w:rsid w:val="00D77209"/>
    <w:rsid w:val="00D8039A"/>
    <w:rsid w:val="00D8117E"/>
    <w:rsid w:val="00D85925"/>
    <w:rsid w:val="00D86968"/>
    <w:rsid w:val="00D86C25"/>
    <w:rsid w:val="00D90B6A"/>
    <w:rsid w:val="00D915F6"/>
    <w:rsid w:val="00D924A0"/>
    <w:rsid w:val="00D9476B"/>
    <w:rsid w:val="00D9601A"/>
    <w:rsid w:val="00D969D1"/>
    <w:rsid w:val="00D96FCD"/>
    <w:rsid w:val="00D97BEA"/>
    <w:rsid w:val="00D97E50"/>
    <w:rsid w:val="00DA0635"/>
    <w:rsid w:val="00DA3468"/>
    <w:rsid w:val="00DA6337"/>
    <w:rsid w:val="00DC1451"/>
    <w:rsid w:val="00DC2728"/>
    <w:rsid w:val="00DC4CDD"/>
    <w:rsid w:val="00DC79FE"/>
    <w:rsid w:val="00DD172D"/>
    <w:rsid w:val="00DD36B2"/>
    <w:rsid w:val="00DD5EDE"/>
    <w:rsid w:val="00DD796C"/>
    <w:rsid w:val="00DE134E"/>
    <w:rsid w:val="00DE2D29"/>
    <w:rsid w:val="00DF03F0"/>
    <w:rsid w:val="00DF2791"/>
    <w:rsid w:val="00DF7AED"/>
    <w:rsid w:val="00E01AAC"/>
    <w:rsid w:val="00E04AB0"/>
    <w:rsid w:val="00E07221"/>
    <w:rsid w:val="00E11BD4"/>
    <w:rsid w:val="00E159C1"/>
    <w:rsid w:val="00E2132C"/>
    <w:rsid w:val="00E238AC"/>
    <w:rsid w:val="00E310BA"/>
    <w:rsid w:val="00E31181"/>
    <w:rsid w:val="00E323A1"/>
    <w:rsid w:val="00E33632"/>
    <w:rsid w:val="00E34E9B"/>
    <w:rsid w:val="00E35E45"/>
    <w:rsid w:val="00E35ED6"/>
    <w:rsid w:val="00E40AB5"/>
    <w:rsid w:val="00E462E6"/>
    <w:rsid w:val="00E50738"/>
    <w:rsid w:val="00E5495F"/>
    <w:rsid w:val="00E60118"/>
    <w:rsid w:val="00E619A0"/>
    <w:rsid w:val="00E65BA1"/>
    <w:rsid w:val="00E73C22"/>
    <w:rsid w:val="00E76578"/>
    <w:rsid w:val="00E77CA7"/>
    <w:rsid w:val="00E81F29"/>
    <w:rsid w:val="00E83C73"/>
    <w:rsid w:val="00E849C4"/>
    <w:rsid w:val="00E92B73"/>
    <w:rsid w:val="00E940C2"/>
    <w:rsid w:val="00E968B3"/>
    <w:rsid w:val="00E972AD"/>
    <w:rsid w:val="00EA53AB"/>
    <w:rsid w:val="00EA6148"/>
    <w:rsid w:val="00EB53B9"/>
    <w:rsid w:val="00EB7873"/>
    <w:rsid w:val="00EC33FD"/>
    <w:rsid w:val="00EE0EEC"/>
    <w:rsid w:val="00EE167A"/>
    <w:rsid w:val="00EE21CC"/>
    <w:rsid w:val="00EE4AB4"/>
    <w:rsid w:val="00EE50C5"/>
    <w:rsid w:val="00EE5E5C"/>
    <w:rsid w:val="00EF27C1"/>
    <w:rsid w:val="00EF49A6"/>
    <w:rsid w:val="00F00408"/>
    <w:rsid w:val="00F01DA2"/>
    <w:rsid w:val="00F06F0D"/>
    <w:rsid w:val="00F13B0E"/>
    <w:rsid w:val="00F13F84"/>
    <w:rsid w:val="00F163DD"/>
    <w:rsid w:val="00F2204C"/>
    <w:rsid w:val="00F22C6B"/>
    <w:rsid w:val="00F303C3"/>
    <w:rsid w:val="00F41BFA"/>
    <w:rsid w:val="00F42AC2"/>
    <w:rsid w:val="00F44820"/>
    <w:rsid w:val="00F4664E"/>
    <w:rsid w:val="00F47855"/>
    <w:rsid w:val="00F47C27"/>
    <w:rsid w:val="00F5031C"/>
    <w:rsid w:val="00F5602F"/>
    <w:rsid w:val="00F57E4E"/>
    <w:rsid w:val="00F60BB6"/>
    <w:rsid w:val="00F61A4F"/>
    <w:rsid w:val="00F65FE8"/>
    <w:rsid w:val="00F70A1B"/>
    <w:rsid w:val="00F753B4"/>
    <w:rsid w:val="00F828EF"/>
    <w:rsid w:val="00F844B0"/>
    <w:rsid w:val="00F865F9"/>
    <w:rsid w:val="00F877F2"/>
    <w:rsid w:val="00F90494"/>
    <w:rsid w:val="00F91BD7"/>
    <w:rsid w:val="00F9639B"/>
    <w:rsid w:val="00FA1572"/>
    <w:rsid w:val="00FA2074"/>
    <w:rsid w:val="00FA5A97"/>
    <w:rsid w:val="00FB1AA6"/>
    <w:rsid w:val="00FB62E3"/>
    <w:rsid w:val="00FB7FB5"/>
    <w:rsid w:val="00FC0EE7"/>
    <w:rsid w:val="00FC599C"/>
    <w:rsid w:val="00FC7515"/>
    <w:rsid w:val="00FD0ACA"/>
    <w:rsid w:val="00FD2A46"/>
    <w:rsid w:val="00FE121B"/>
    <w:rsid w:val="00FE1772"/>
    <w:rsid w:val="00FE5C1D"/>
    <w:rsid w:val="00FF1D34"/>
    <w:rsid w:val="00FF2C8B"/>
    <w:rsid w:val="00FF2EB0"/>
    <w:rsid w:val="00FF2E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Plain Text" w:locked="1" w:semiHidden="0" w:unhideWhenUsed="0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4C9"/>
    <w:pPr>
      <w:spacing w:after="200" w:line="276" w:lineRule="auto"/>
    </w:pPr>
    <w:rPr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26C8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D26C8"/>
    <w:rPr>
      <w:rFonts w:ascii="Cambria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6367CC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6367CC"/>
    <w:rPr>
      <w:rFonts w:cs="Times New Roman"/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rsid w:val="006E2682"/>
    <w:pPr>
      <w:spacing w:after="0" w:line="240" w:lineRule="auto"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6E2682"/>
    <w:rPr>
      <w:rFonts w:ascii="Courier New" w:hAnsi="Courier New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6E2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E268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3C6884"/>
    <w:pPr>
      <w:ind w:left="720"/>
      <w:contextualSpacing/>
    </w:pPr>
  </w:style>
  <w:style w:type="paragraph" w:styleId="NormalWeb">
    <w:name w:val="Normal (Web)"/>
    <w:basedOn w:val="Normal"/>
    <w:uiPriority w:val="99"/>
    <w:rsid w:val="004B45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customStyle="1" w:styleId="TableGrid1">
    <w:name w:val="Table Grid1"/>
    <w:uiPriority w:val="99"/>
    <w:rsid w:val="00E77CA7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01A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1A57"/>
    <w:rPr>
      <w:rFonts w:ascii="Courier New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locked/>
    <w:rsid w:val="00801A5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E089C"/>
    <w:rPr>
      <w:color w:val="800080" w:themeColor="followedHyperlink"/>
      <w:u w:val="single"/>
    </w:rPr>
  </w:style>
  <w:style w:type="paragraph" w:customStyle="1" w:styleId="Default">
    <w:name w:val="Default"/>
    <w:rsid w:val="00365410"/>
    <w:pPr>
      <w:autoSpaceDE w:val="0"/>
      <w:autoSpaceDN w:val="0"/>
      <w:adjustRightInd w:val="0"/>
    </w:pPr>
    <w:rPr>
      <w:rFonts w:ascii="Bookman Old Style" w:hAnsi="Bookman Old Style" w:cs="Bookman Old Style"/>
      <w:color w:val="000000"/>
      <w:sz w:val="24"/>
      <w:szCs w:val="24"/>
      <w:lang w:val="en-IN" w:bidi="hi-IN"/>
    </w:rPr>
  </w:style>
  <w:style w:type="paragraph" w:styleId="Header">
    <w:name w:val="header"/>
    <w:basedOn w:val="Normal"/>
    <w:link w:val="HeaderChar"/>
    <w:uiPriority w:val="99"/>
    <w:unhideWhenUsed/>
    <w:rsid w:val="00AF413A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F413A"/>
    <w:rPr>
      <w:rFonts w:asciiTheme="minorHAnsi" w:eastAsiaTheme="minorHAnsi" w:hAnsiTheme="minorHAnsi" w:cstheme="minorBidi"/>
    </w:rPr>
  </w:style>
  <w:style w:type="paragraph" w:customStyle="1" w:styleId="m-3856974853315433587gmail-msolistparagraph">
    <w:name w:val="m_-3856974853315433587gmail-msolistparagraph"/>
    <w:basedOn w:val="Normal"/>
    <w:rsid w:val="001577E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0F34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4D7"/>
    <w:rPr>
      <w:lang w:val="en-IN" w:eastAsia="en-IN"/>
    </w:rPr>
  </w:style>
  <w:style w:type="paragraph" w:styleId="NoSpacing">
    <w:name w:val="No Spacing"/>
    <w:uiPriority w:val="1"/>
    <w:qFormat/>
    <w:rsid w:val="00693FDD"/>
    <w:rPr>
      <w:rFonts w:asciiTheme="minorHAnsi" w:eastAsiaTheme="minorHAnsi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1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.D.K.Yadav\Downloads\Enclosure-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90FB0-7F82-4A09-ADB5-83563BA2E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Enclosure-A</Template>
  <TotalTime>2</TotalTime>
  <Pages>10</Pages>
  <Words>2835</Words>
  <Characters>16163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Dr.D.K.Yadav</dc:creator>
  <cp:lastModifiedBy>Dr.D.K.Yadav</cp:lastModifiedBy>
  <cp:revision>4</cp:revision>
  <cp:lastPrinted>2017-11-08T09:37:00Z</cp:lastPrinted>
  <dcterms:created xsi:type="dcterms:W3CDTF">2017-11-14T08:44:00Z</dcterms:created>
  <dcterms:modified xsi:type="dcterms:W3CDTF">2017-11-14T08:54:00Z</dcterms:modified>
</cp:coreProperties>
</file>